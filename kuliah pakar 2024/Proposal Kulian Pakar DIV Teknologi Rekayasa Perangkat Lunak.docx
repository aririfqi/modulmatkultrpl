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1B4E" w:rsidRPr="00EC0D47" w:rsidRDefault="002922CE" w:rsidP="00900F3C">
      <w:pPr>
        <w:spacing w:line="360" w:lineRule="auto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6924675</wp:posOffset>
                </wp:positionV>
                <wp:extent cx="914400" cy="9144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14CE" w:rsidRPr="00C01B4E" w:rsidRDefault="001314CE" w:rsidP="00C62A8B">
                            <w:pPr>
                              <w:spacing w:line="360" w:lineRule="auto"/>
                              <w:jc w:val="center"/>
                              <w:rPr>
                                <w:color w:val="0070C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1B4E">
                              <w:rPr>
                                <w:color w:val="0070C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="00FA7047">
                              <w:rPr>
                                <w:color w:val="0070C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ROGRAM STUDI </w:t>
                            </w:r>
                            <w:r w:rsidR="00046A9A">
                              <w:rPr>
                                <w:color w:val="0070C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DIV TEKNOLOGI REKAYASA PERANGKAT LUNAK </w:t>
                            </w:r>
                          </w:p>
                          <w:p w:rsidR="001314CE" w:rsidRPr="00C01B4E" w:rsidRDefault="001314CE" w:rsidP="00C62A8B">
                            <w:pPr>
                              <w:spacing w:line="360" w:lineRule="auto"/>
                              <w:jc w:val="center"/>
                              <w:rPr>
                                <w:color w:val="0070C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1B4E">
                              <w:rPr>
                                <w:color w:val="0070C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POLITEKNIK MEDICA FARMA HUSADA MATARAM</w:t>
                            </w:r>
                          </w:p>
                          <w:p w:rsidR="001314CE" w:rsidRPr="00C01B4E" w:rsidRDefault="001314CE" w:rsidP="00C62A8B">
                            <w:pPr>
                              <w:spacing w:line="360" w:lineRule="auto"/>
                              <w:jc w:val="center"/>
                              <w:rPr>
                                <w:color w:val="0070C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1B4E">
                              <w:rPr>
                                <w:color w:val="0070C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</w:t>
                            </w:r>
                            <w:r w:rsidR="00046A9A">
                              <w:rPr>
                                <w:color w:val="0070C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:rsidR="001314CE" w:rsidRDefault="001314CE" w:rsidP="00C62A8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9pt;margin-top:545.25pt;width:1in;height:1in;z-index:251686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" filled="f" stroked="f" strokeweight=".5pt">
                <v:textbox>
                  <w:txbxContent>
                    <w:p w:rsidR="001314CE" w:rsidRPr="00C01B4E" w:rsidRDefault="001314CE" w:rsidP="00C62A8B">
                      <w:pPr>
                        <w:spacing w:line="360" w:lineRule="auto"/>
                        <w:jc w:val="center"/>
                        <w:rPr>
                          <w:color w:val="0070C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1B4E">
                        <w:rPr>
                          <w:color w:val="0070C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="00FA7047">
                        <w:rPr>
                          <w:color w:val="0070C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ROGRAM STUDI </w:t>
                      </w:r>
                      <w:r w:rsidR="00046A9A">
                        <w:rPr>
                          <w:color w:val="0070C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DIV TEKNOLOGI REKAYASA PERANGKAT LUNAK </w:t>
                      </w:r>
                    </w:p>
                    <w:p w:rsidR="001314CE" w:rsidRPr="00C01B4E" w:rsidRDefault="001314CE" w:rsidP="00C62A8B">
                      <w:pPr>
                        <w:spacing w:line="360" w:lineRule="auto"/>
                        <w:jc w:val="center"/>
                        <w:rPr>
                          <w:color w:val="0070C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1B4E">
                        <w:rPr>
                          <w:color w:val="0070C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POLITEKNIK MEDICA FARMA HUSADA MATARAM</w:t>
                      </w:r>
                    </w:p>
                    <w:p w:rsidR="001314CE" w:rsidRPr="00C01B4E" w:rsidRDefault="001314CE" w:rsidP="00C62A8B">
                      <w:pPr>
                        <w:spacing w:line="360" w:lineRule="auto"/>
                        <w:jc w:val="center"/>
                        <w:rPr>
                          <w:color w:val="0070C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1B4E">
                        <w:rPr>
                          <w:color w:val="0070C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</w:t>
                      </w:r>
                      <w:r w:rsidR="00046A9A">
                        <w:rPr>
                          <w:color w:val="0070C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:rsidR="001314CE" w:rsidRDefault="001314CE" w:rsidP="00C62A8B"/>
                  </w:txbxContent>
                </v:textbox>
              </v:shape>
            </w:pict>
          </mc:Fallback>
        </mc:AlternateContent>
      </w:r>
      <w:r w:rsidR="009875C0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1200150</wp:posOffset>
                </wp:positionV>
                <wp:extent cx="5689600" cy="1257300"/>
                <wp:effectExtent l="0" t="0" r="0" b="0"/>
                <wp:wrapNone/>
                <wp:docPr id="23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14CE" w:rsidRPr="00046A9A" w:rsidRDefault="001314CE" w:rsidP="00FA7047">
                            <w:pPr>
                              <w:pStyle w:val="ProposalTitle"/>
                              <w:jc w:val="center"/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9875C0"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PROPOSAL </w:t>
                            </w:r>
                            <w:r w:rsidRPr="009875C0">
                              <w:rPr>
                                <w:color w:val="0070C0"/>
                                <w:sz w:val="32"/>
                                <w:szCs w:val="32"/>
                                <w:lang w:val="id-ID"/>
                              </w:rPr>
                              <w:t xml:space="preserve">KULIAH </w:t>
                            </w:r>
                            <w:r w:rsidR="00046A9A">
                              <w:rPr>
                                <w:color w:val="0070C0"/>
                                <w:sz w:val="32"/>
                                <w:szCs w:val="32"/>
                              </w:rPr>
                              <w:t>PAKAR</w:t>
                            </w:r>
                          </w:p>
                          <w:p w:rsidR="00EA254C" w:rsidRPr="00FA7047" w:rsidRDefault="00046A9A" w:rsidP="00FA7047">
                            <w:pPr>
                              <w:jc w:val="center"/>
                              <w:rPr>
                                <w:b/>
                                <w:color w:val="00B0F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  <w:sz w:val="32"/>
                                <w:szCs w:val="32"/>
                              </w:rPr>
                              <w:t>“</w:t>
                            </w:r>
                            <w:r w:rsidRPr="00046A9A">
                              <w:rPr>
                                <w:b/>
                                <w:i/>
                                <w:color w:val="00B0F0"/>
                                <w:sz w:val="32"/>
                                <w:szCs w:val="32"/>
                              </w:rPr>
                              <w:t>Healthcare and Entrepreneurial</w:t>
                            </w:r>
                            <w:r>
                              <w:rPr>
                                <w:b/>
                                <w:i/>
                                <w:color w:val="00B0F0"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  <w:p w:rsidR="001314CE" w:rsidRPr="009875C0" w:rsidRDefault="001314CE" w:rsidP="00FA7047">
                            <w:pPr>
                              <w:pStyle w:val="MonthDayYear"/>
                              <w:jc w:val="center"/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9875C0">
                              <w:rPr>
                                <w:color w:val="0070C0"/>
                                <w:sz w:val="32"/>
                                <w:szCs w:val="32"/>
                                <w:lang w:val="id-ID"/>
                              </w:rPr>
                              <w:t>S</w:t>
                            </w:r>
                            <w:proofErr w:type="spellStart"/>
                            <w:r w:rsidR="00046A9A">
                              <w:rPr>
                                <w:color w:val="0070C0"/>
                                <w:sz w:val="32"/>
                                <w:szCs w:val="32"/>
                              </w:rPr>
                              <w:t>elasa</w:t>
                            </w:r>
                            <w:proofErr w:type="spellEnd"/>
                            <w:r w:rsidRPr="009875C0">
                              <w:rPr>
                                <w:color w:val="0070C0"/>
                                <w:sz w:val="32"/>
                                <w:szCs w:val="32"/>
                                <w:lang w:val="id-ID"/>
                              </w:rPr>
                              <w:t xml:space="preserve">, </w:t>
                            </w:r>
                            <w:r w:rsidR="00046A9A">
                              <w:rPr>
                                <w:color w:val="0070C0"/>
                                <w:sz w:val="32"/>
                                <w:szCs w:val="32"/>
                              </w:rPr>
                              <w:t>19 September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2" o:spid="_x0000_s1026" type="#_x0000_t202" style="position:absolute;left:0;text-align:left;margin-left:12.75pt;margin-top:94.5pt;width:448pt;height:9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" filled="f" stroked="f">
                <v:textbox>
                  <w:txbxContent>
                    <w:p w:rsidR="001314CE" w:rsidRPr="00046A9A" w:rsidRDefault="001314CE" w:rsidP="00FA7047">
                      <w:pPr>
                        <w:pStyle w:val="ProposalTitle"/>
                        <w:jc w:val="center"/>
                        <w:rPr>
                          <w:color w:val="0070C0"/>
                          <w:sz w:val="32"/>
                          <w:szCs w:val="32"/>
                        </w:rPr>
                      </w:pPr>
                      <w:r w:rsidRPr="009875C0">
                        <w:rPr>
                          <w:color w:val="0070C0"/>
                          <w:sz w:val="32"/>
                          <w:szCs w:val="32"/>
                        </w:rPr>
                        <w:t xml:space="preserve">PROPOSAL </w:t>
                      </w:r>
                      <w:r w:rsidRPr="009875C0">
                        <w:rPr>
                          <w:color w:val="0070C0"/>
                          <w:sz w:val="32"/>
                          <w:szCs w:val="32"/>
                          <w:lang w:val="id-ID"/>
                        </w:rPr>
                        <w:t xml:space="preserve">KULIAH </w:t>
                      </w:r>
                      <w:r w:rsidR="00046A9A">
                        <w:rPr>
                          <w:color w:val="0070C0"/>
                          <w:sz w:val="32"/>
                          <w:szCs w:val="32"/>
                        </w:rPr>
                        <w:t>PAKAR</w:t>
                      </w:r>
                    </w:p>
                    <w:p w:rsidR="00EA254C" w:rsidRPr="00FA7047" w:rsidRDefault="00046A9A" w:rsidP="00FA7047">
                      <w:pPr>
                        <w:jc w:val="center"/>
                        <w:rPr>
                          <w:b/>
                          <w:color w:val="00B0F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color w:val="00B0F0"/>
                          <w:sz w:val="32"/>
                          <w:szCs w:val="32"/>
                        </w:rPr>
                        <w:t>“</w:t>
                      </w:r>
                      <w:r w:rsidRPr="00046A9A">
                        <w:rPr>
                          <w:b/>
                          <w:i/>
                          <w:color w:val="00B0F0"/>
                          <w:sz w:val="32"/>
                          <w:szCs w:val="32"/>
                        </w:rPr>
                        <w:t>Healthcare and Entrepreneurial</w:t>
                      </w:r>
                      <w:r>
                        <w:rPr>
                          <w:b/>
                          <w:i/>
                          <w:color w:val="00B0F0"/>
                          <w:sz w:val="32"/>
                          <w:szCs w:val="32"/>
                        </w:rPr>
                        <w:t>”</w:t>
                      </w:r>
                    </w:p>
                    <w:p w:rsidR="001314CE" w:rsidRPr="009875C0" w:rsidRDefault="001314CE" w:rsidP="00FA7047">
                      <w:pPr>
                        <w:pStyle w:val="MonthDayYear"/>
                        <w:jc w:val="center"/>
                        <w:rPr>
                          <w:color w:val="0070C0"/>
                          <w:sz w:val="32"/>
                          <w:szCs w:val="32"/>
                        </w:rPr>
                      </w:pPr>
                      <w:r w:rsidRPr="009875C0">
                        <w:rPr>
                          <w:color w:val="0070C0"/>
                          <w:sz w:val="32"/>
                          <w:szCs w:val="32"/>
                          <w:lang w:val="id-ID"/>
                        </w:rPr>
                        <w:t>S</w:t>
                      </w:r>
                      <w:proofErr w:type="spellStart"/>
                      <w:r w:rsidR="00046A9A">
                        <w:rPr>
                          <w:color w:val="0070C0"/>
                          <w:sz w:val="32"/>
                          <w:szCs w:val="32"/>
                        </w:rPr>
                        <w:t>elasa</w:t>
                      </w:r>
                      <w:proofErr w:type="spellEnd"/>
                      <w:r w:rsidRPr="009875C0">
                        <w:rPr>
                          <w:color w:val="0070C0"/>
                          <w:sz w:val="32"/>
                          <w:szCs w:val="32"/>
                          <w:lang w:val="id-ID"/>
                        </w:rPr>
                        <w:t xml:space="preserve">, </w:t>
                      </w:r>
                      <w:r w:rsidR="00046A9A">
                        <w:rPr>
                          <w:color w:val="0070C0"/>
                          <w:sz w:val="32"/>
                          <w:szCs w:val="32"/>
                        </w:rPr>
                        <w:t>19 September 2023</w:t>
                      </w:r>
                    </w:p>
                  </w:txbxContent>
                </v:textbox>
              </v:shape>
            </w:pict>
          </mc:Fallback>
        </mc:AlternateContent>
      </w:r>
      <w:r w:rsidR="009875C0" w:rsidRPr="00EC0D47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2085975</wp:posOffset>
            </wp:positionH>
            <wp:positionV relativeFrom="paragraph">
              <wp:posOffset>2847975</wp:posOffset>
            </wp:positionV>
            <wp:extent cx="1885950" cy="1885950"/>
            <wp:effectExtent l="0" t="0" r="0" b="0"/>
            <wp:wrapThrough wrapText="bothSides">
              <wp:wrapPolygon edited="0">
                <wp:start x="10255" y="873"/>
                <wp:lineTo x="5018" y="4364"/>
                <wp:lineTo x="655" y="8291"/>
                <wp:lineTo x="1309" y="11782"/>
                <wp:lineTo x="2400" y="15273"/>
                <wp:lineTo x="4145" y="18764"/>
                <wp:lineTo x="4145" y="19636"/>
                <wp:lineTo x="7418" y="20509"/>
                <wp:lineTo x="13309" y="20509"/>
                <wp:lineTo x="17236" y="19636"/>
                <wp:lineTo x="17236" y="18764"/>
                <wp:lineTo x="18982" y="15273"/>
                <wp:lineTo x="20727" y="8291"/>
                <wp:lineTo x="17018" y="4800"/>
                <wp:lineTo x="11345" y="873"/>
                <wp:lineTo x="10255" y="873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FH-hd-PNG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B4E"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-1526101</wp:posOffset>
            </wp:positionH>
            <wp:positionV relativeFrom="paragraph">
              <wp:posOffset>-951621</wp:posOffset>
            </wp:positionV>
            <wp:extent cx="8188960" cy="1569720"/>
            <wp:effectExtent l="0" t="0" r="2540" b="0"/>
            <wp:wrapNone/>
            <wp:docPr id="290" name="Picture 290" descr="F:\Users\Abdul\Pictures\page_header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F:\Users\Abdul\Pictures\page_header_blu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89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1471">
        <w:br w:type="page"/>
      </w:r>
    </w:p>
    <w:p w:rsidR="002427FB" w:rsidRDefault="00D604DE" w:rsidP="00900F3C">
      <w:pPr>
        <w:jc w:val="both"/>
      </w:pPr>
      <w:r>
        <w:rPr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-9119870</wp:posOffset>
                </wp:positionV>
                <wp:extent cx="2193290" cy="1000760"/>
                <wp:effectExtent l="0" t="0" r="0" b="8890"/>
                <wp:wrapNone/>
                <wp:docPr id="19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3290" cy="1000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14CE" w:rsidRPr="00390176" w:rsidRDefault="001314CE" w:rsidP="006D1471">
                            <w:pPr>
                              <w:pStyle w:val="BodyText2"/>
                              <w:spacing w:line="160" w:lineRule="exact"/>
                              <w:ind w:left="720" w:hanging="720"/>
                              <w:rPr>
                                <w:color w:val="6C6361"/>
                                <w:sz w:val="16"/>
                              </w:rPr>
                            </w:pPr>
                          </w:p>
                          <w:p w:rsidR="001314CE" w:rsidRPr="00390176" w:rsidRDefault="001314CE" w:rsidP="006D1471">
                            <w:pPr>
                              <w:pStyle w:val="BodyText2"/>
                              <w:spacing w:line="160" w:lineRule="exact"/>
                              <w:ind w:left="720" w:hanging="720"/>
                              <w:jc w:val="left"/>
                              <w:rPr>
                                <w:color w:val="6C6361"/>
                                <w:sz w:val="16"/>
                              </w:rPr>
                            </w:pPr>
                          </w:p>
                          <w:p w:rsidR="001314CE" w:rsidRPr="00390176" w:rsidRDefault="001314CE" w:rsidP="006D1471">
                            <w:pPr>
                              <w:pStyle w:val="BodyText2"/>
                              <w:spacing w:line="160" w:lineRule="exact"/>
                              <w:ind w:left="720" w:hanging="720"/>
                              <w:jc w:val="left"/>
                              <w:rPr>
                                <w:color w:val="6C6361"/>
                                <w:sz w:val="16"/>
                              </w:rPr>
                            </w:pPr>
                          </w:p>
                          <w:p w:rsidR="001314CE" w:rsidRPr="006819EA" w:rsidRDefault="001314CE" w:rsidP="006D1471">
                            <w:pPr>
                              <w:pStyle w:val="BodyText2"/>
                              <w:spacing w:line="240" w:lineRule="exact"/>
                              <w:ind w:left="720" w:hanging="720"/>
                              <w:jc w:val="left"/>
                              <w:rPr>
                                <w:b w:val="0"/>
                                <w:color w:val="auto"/>
                                <w:sz w:val="20"/>
                              </w:rPr>
                            </w:pPr>
                            <w:r w:rsidRPr="006819EA">
                              <w:rPr>
                                <w:b w:val="0"/>
                                <w:color w:val="auto"/>
                                <w:sz w:val="20"/>
                              </w:rPr>
                              <w:t xml:space="preserve">Place logo </w:t>
                            </w:r>
                          </w:p>
                          <w:p w:rsidR="001314CE" w:rsidRPr="006819EA" w:rsidRDefault="001314CE" w:rsidP="006D1471">
                            <w:pPr>
                              <w:pStyle w:val="BodyText2"/>
                              <w:spacing w:line="240" w:lineRule="exact"/>
                              <w:ind w:left="720" w:hanging="720"/>
                              <w:jc w:val="left"/>
                              <w:rPr>
                                <w:b w:val="0"/>
                                <w:color w:val="auto"/>
                                <w:sz w:val="20"/>
                              </w:rPr>
                            </w:pPr>
                            <w:r w:rsidRPr="006819EA">
                              <w:rPr>
                                <w:b w:val="0"/>
                                <w:color w:val="auto"/>
                                <w:sz w:val="20"/>
                              </w:rPr>
                              <w:t>or logotype here,</w:t>
                            </w:r>
                          </w:p>
                          <w:p w:rsidR="001314CE" w:rsidRPr="006819EA" w:rsidRDefault="001314CE" w:rsidP="006D1471">
                            <w:pPr>
                              <w:pStyle w:val="BodyText2"/>
                              <w:spacing w:line="240" w:lineRule="exact"/>
                              <w:ind w:left="720" w:hanging="720"/>
                              <w:jc w:val="left"/>
                              <w:rPr>
                                <w:b w:val="0"/>
                                <w:color w:val="auto"/>
                                <w:sz w:val="20"/>
                              </w:rPr>
                            </w:pPr>
                            <w:r w:rsidRPr="006819EA">
                              <w:rPr>
                                <w:b w:val="0"/>
                                <w:color w:val="auto"/>
                                <w:sz w:val="20"/>
                              </w:rPr>
                              <w:t>otherwise</w:t>
                            </w:r>
                          </w:p>
                          <w:p w:rsidR="001314CE" w:rsidRPr="006819EA" w:rsidRDefault="001314CE" w:rsidP="006D1471">
                            <w:pPr>
                              <w:pStyle w:val="BodyText2"/>
                              <w:spacing w:line="240" w:lineRule="exact"/>
                              <w:ind w:left="720" w:hanging="720"/>
                              <w:jc w:val="left"/>
                              <w:rPr>
                                <w:b w:val="0"/>
                                <w:color w:val="auto"/>
                                <w:sz w:val="20"/>
                              </w:rPr>
                            </w:pPr>
                            <w:r w:rsidRPr="006819EA">
                              <w:rPr>
                                <w:b w:val="0"/>
                                <w:color w:val="auto"/>
                                <w:sz w:val="20"/>
                              </w:rPr>
                              <w:t>delete this.</w:t>
                            </w:r>
                          </w:p>
                          <w:p w:rsidR="001314CE" w:rsidRPr="00390176" w:rsidRDefault="001314CE" w:rsidP="006D1471">
                            <w:pPr>
                              <w:rPr>
                                <w:color w:val="6C636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28" type="#_x0000_t202" style="position:absolute;left:0;text-align:left;margin-left:184.05pt;margin-top:-718.1pt;width:172.7pt;height:78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" filled="f" stroked="f" strokeweight=".25pt">
                <v:textbox>
                  <w:txbxContent>
                    <w:p w:rsidR="001314CE" w:rsidRPr="00390176" w:rsidRDefault="001314CE" w:rsidP="006D1471">
                      <w:pPr>
                        <w:pStyle w:val="BodyText2"/>
                        <w:spacing w:line="160" w:lineRule="exact"/>
                        <w:ind w:left="720" w:hanging="720"/>
                        <w:rPr>
                          <w:color w:val="6C6361"/>
                          <w:sz w:val="16"/>
                        </w:rPr>
                      </w:pPr>
                    </w:p>
                    <w:p w:rsidR="001314CE" w:rsidRPr="00390176" w:rsidRDefault="001314CE" w:rsidP="006D1471">
                      <w:pPr>
                        <w:pStyle w:val="BodyText2"/>
                        <w:spacing w:line="160" w:lineRule="exact"/>
                        <w:ind w:left="720" w:hanging="720"/>
                        <w:jc w:val="left"/>
                        <w:rPr>
                          <w:color w:val="6C6361"/>
                          <w:sz w:val="16"/>
                        </w:rPr>
                      </w:pPr>
                    </w:p>
                    <w:p w:rsidR="001314CE" w:rsidRPr="00390176" w:rsidRDefault="001314CE" w:rsidP="006D1471">
                      <w:pPr>
                        <w:pStyle w:val="BodyText2"/>
                        <w:spacing w:line="160" w:lineRule="exact"/>
                        <w:ind w:left="720" w:hanging="720"/>
                        <w:jc w:val="left"/>
                        <w:rPr>
                          <w:color w:val="6C6361"/>
                          <w:sz w:val="16"/>
                        </w:rPr>
                      </w:pPr>
                    </w:p>
                    <w:p w:rsidR="001314CE" w:rsidRPr="006819EA" w:rsidRDefault="001314CE" w:rsidP="006D1471">
                      <w:pPr>
                        <w:pStyle w:val="BodyText2"/>
                        <w:spacing w:line="240" w:lineRule="exact"/>
                        <w:ind w:left="720" w:hanging="720"/>
                        <w:jc w:val="left"/>
                        <w:rPr>
                          <w:b w:val="0"/>
                          <w:color w:val="auto"/>
                          <w:sz w:val="20"/>
                        </w:rPr>
                      </w:pPr>
                      <w:r w:rsidRPr="006819EA">
                        <w:rPr>
                          <w:b w:val="0"/>
                          <w:color w:val="auto"/>
                          <w:sz w:val="20"/>
                        </w:rPr>
                        <w:t xml:space="preserve">Place logo </w:t>
                      </w:r>
                    </w:p>
                    <w:p w:rsidR="001314CE" w:rsidRPr="006819EA" w:rsidRDefault="001314CE" w:rsidP="006D1471">
                      <w:pPr>
                        <w:pStyle w:val="BodyText2"/>
                        <w:spacing w:line="240" w:lineRule="exact"/>
                        <w:ind w:left="720" w:hanging="720"/>
                        <w:jc w:val="left"/>
                        <w:rPr>
                          <w:b w:val="0"/>
                          <w:color w:val="auto"/>
                          <w:sz w:val="20"/>
                        </w:rPr>
                      </w:pPr>
                      <w:r w:rsidRPr="006819EA">
                        <w:rPr>
                          <w:b w:val="0"/>
                          <w:color w:val="auto"/>
                          <w:sz w:val="20"/>
                        </w:rPr>
                        <w:t>or logotype here,</w:t>
                      </w:r>
                    </w:p>
                    <w:p w:rsidR="001314CE" w:rsidRPr="006819EA" w:rsidRDefault="001314CE" w:rsidP="006D1471">
                      <w:pPr>
                        <w:pStyle w:val="BodyText2"/>
                        <w:spacing w:line="240" w:lineRule="exact"/>
                        <w:ind w:left="720" w:hanging="720"/>
                        <w:jc w:val="left"/>
                        <w:rPr>
                          <w:b w:val="0"/>
                          <w:color w:val="auto"/>
                          <w:sz w:val="20"/>
                        </w:rPr>
                      </w:pPr>
                      <w:r w:rsidRPr="006819EA">
                        <w:rPr>
                          <w:b w:val="0"/>
                          <w:color w:val="auto"/>
                          <w:sz w:val="20"/>
                        </w:rPr>
                        <w:t>otherwise</w:t>
                      </w:r>
                    </w:p>
                    <w:p w:rsidR="001314CE" w:rsidRPr="006819EA" w:rsidRDefault="001314CE" w:rsidP="006D1471">
                      <w:pPr>
                        <w:pStyle w:val="BodyText2"/>
                        <w:spacing w:line="240" w:lineRule="exact"/>
                        <w:ind w:left="720" w:hanging="720"/>
                        <w:jc w:val="left"/>
                        <w:rPr>
                          <w:b w:val="0"/>
                          <w:color w:val="auto"/>
                          <w:sz w:val="20"/>
                        </w:rPr>
                      </w:pPr>
                      <w:r w:rsidRPr="006819EA">
                        <w:rPr>
                          <w:b w:val="0"/>
                          <w:color w:val="auto"/>
                          <w:sz w:val="20"/>
                        </w:rPr>
                        <w:t>delete this.</w:t>
                      </w:r>
                    </w:p>
                    <w:p w:rsidR="001314CE" w:rsidRPr="00390176" w:rsidRDefault="001314CE" w:rsidP="006D1471">
                      <w:pPr>
                        <w:rPr>
                          <w:color w:val="6C636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4521835</wp:posOffset>
                </wp:positionH>
                <wp:positionV relativeFrom="paragraph">
                  <wp:posOffset>-2617470</wp:posOffset>
                </wp:positionV>
                <wp:extent cx="2146300" cy="1334770"/>
                <wp:effectExtent l="0" t="0" r="6350" b="0"/>
                <wp:wrapNone/>
                <wp:docPr id="18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13347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508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14CE" w:rsidRPr="00827E81" w:rsidRDefault="001314CE">
                            <w:pPr>
                              <w:rPr>
                                <w:color w:val="333333"/>
                                <w:sz w:val="20"/>
                              </w:rPr>
                            </w:pPr>
                          </w:p>
                          <w:p w:rsidR="001314CE" w:rsidRPr="00827E81" w:rsidRDefault="001314CE">
                            <w:pPr>
                              <w:rPr>
                                <w:color w:val="333333"/>
                                <w:sz w:val="20"/>
                              </w:rPr>
                            </w:pPr>
                          </w:p>
                          <w:p w:rsidR="001314CE" w:rsidRPr="00827E81" w:rsidRDefault="001314CE">
                            <w:pPr>
                              <w:rPr>
                                <w:color w:val="333333"/>
                                <w:sz w:val="20"/>
                              </w:rPr>
                            </w:pPr>
                          </w:p>
                          <w:p w:rsidR="001314CE" w:rsidRPr="00827E81" w:rsidRDefault="001314CE" w:rsidP="006D1471">
                            <w:pPr>
                              <w:jc w:val="center"/>
                              <w:rPr>
                                <w:color w:val="333333"/>
                                <w:sz w:val="20"/>
                              </w:rPr>
                            </w:pPr>
                          </w:p>
                          <w:p w:rsidR="001314CE" w:rsidRPr="009366A9" w:rsidRDefault="001314CE" w:rsidP="006D1471">
                            <w:pPr>
                              <w:tabs>
                                <w:tab w:val="left" w:pos="-180"/>
                              </w:tabs>
                            </w:pPr>
                            <w:r w:rsidRPr="00827E81">
                              <w:rPr>
                                <w:color w:val="333333"/>
                                <w:sz w:val="20"/>
                              </w:rPr>
                              <w:t xml:space="preserve">   </w:t>
                            </w:r>
                            <w:r w:rsidRPr="009366A9">
                              <w:rPr>
                                <w:sz w:val="20"/>
                              </w:rPr>
                              <w:t xml:space="preserve"> Delete text and place photo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29" type="#_x0000_t202" style="position:absolute;left:0;text-align:left;margin-left:356.05pt;margin-top:-206.1pt;width:169pt;height:105.1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" fillcolor="silver" stroked="f" strokecolor="white" strokeweight="4pt">
                <v:textbox>
                  <w:txbxContent>
                    <w:p w:rsidR="001314CE" w:rsidRPr="00827E81" w:rsidRDefault="001314CE">
                      <w:pPr>
                        <w:rPr>
                          <w:color w:val="333333"/>
                          <w:sz w:val="20"/>
                        </w:rPr>
                      </w:pPr>
                    </w:p>
                    <w:p w:rsidR="001314CE" w:rsidRPr="00827E81" w:rsidRDefault="001314CE">
                      <w:pPr>
                        <w:rPr>
                          <w:color w:val="333333"/>
                          <w:sz w:val="20"/>
                        </w:rPr>
                      </w:pPr>
                    </w:p>
                    <w:p w:rsidR="001314CE" w:rsidRPr="00827E81" w:rsidRDefault="001314CE">
                      <w:pPr>
                        <w:rPr>
                          <w:color w:val="333333"/>
                          <w:sz w:val="20"/>
                        </w:rPr>
                      </w:pPr>
                    </w:p>
                    <w:p w:rsidR="001314CE" w:rsidRPr="00827E81" w:rsidRDefault="001314CE" w:rsidP="006D1471">
                      <w:pPr>
                        <w:jc w:val="center"/>
                        <w:rPr>
                          <w:color w:val="333333"/>
                          <w:sz w:val="20"/>
                        </w:rPr>
                      </w:pPr>
                    </w:p>
                    <w:p w:rsidR="001314CE" w:rsidRPr="009366A9" w:rsidRDefault="001314CE" w:rsidP="006D1471">
                      <w:pPr>
                        <w:tabs>
                          <w:tab w:val="left" w:pos="-180"/>
                        </w:tabs>
                      </w:pPr>
                      <w:r w:rsidRPr="00827E81">
                        <w:rPr>
                          <w:color w:val="333333"/>
                          <w:sz w:val="20"/>
                        </w:rPr>
                        <w:t xml:space="preserve">   </w:t>
                      </w:r>
                      <w:r w:rsidRPr="009366A9">
                        <w:rPr>
                          <w:sz w:val="20"/>
                        </w:rPr>
                        <w:t xml:space="preserve"> Delete text and place photo here.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-2620645</wp:posOffset>
                </wp:positionV>
                <wp:extent cx="2146300" cy="1334770"/>
                <wp:effectExtent l="0" t="0" r="6350" b="0"/>
                <wp:wrapNone/>
                <wp:docPr id="17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13347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508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14CE" w:rsidRPr="00827E81" w:rsidRDefault="001314CE">
                            <w:pPr>
                              <w:rPr>
                                <w:color w:val="333333"/>
                                <w:sz w:val="20"/>
                              </w:rPr>
                            </w:pPr>
                          </w:p>
                          <w:p w:rsidR="001314CE" w:rsidRPr="00827E81" w:rsidRDefault="001314CE">
                            <w:pPr>
                              <w:rPr>
                                <w:color w:val="333333"/>
                                <w:sz w:val="20"/>
                              </w:rPr>
                            </w:pPr>
                          </w:p>
                          <w:p w:rsidR="001314CE" w:rsidRPr="00827E81" w:rsidRDefault="001314CE">
                            <w:pPr>
                              <w:rPr>
                                <w:color w:val="333333"/>
                                <w:sz w:val="20"/>
                              </w:rPr>
                            </w:pPr>
                          </w:p>
                          <w:p w:rsidR="001314CE" w:rsidRPr="00827E81" w:rsidRDefault="001314CE" w:rsidP="006D1471">
                            <w:pPr>
                              <w:jc w:val="center"/>
                              <w:rPr>
                                <w:color w:val="333333"/>
                                <w:sz w:val="20"/>
                              </w:rPr>
                            </w:pPr>
                          </w:p>
                          <w:p w:rsidR="001314CE" w:rsidRPr="009366A9" w:rsidRDefault="001314CE" w:rsidP="006D1471">
                            <w:pPr>
                              <w:tabs>
                                <w:tab w:val="left" w:pos="-180"/>
                              </w:tabs>
                            </w:pPr>
                            <w:r w:rsidRPr="00827E81">
                              <w:rPr>
                                <w:color w:val="333333"/>
                                <w:sz w:val="20"/>
                              </w:rPr>
                              <w:t xml:space="preserve">    </w:t>
                            </w:r>
                            <w:r w:rsidRPr="009366A9">
                              <w:rPr>
                                <w:sz w:val="20"/>
                              </w:rPr>
                              <w:t>Delete text and place photo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30" type="#_x0000_t202" style="position:absolute;left:0;text-align:left;margin-left:180.4pt;margin-top:-206.35pt;width:169pt;height:105.1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" fillcolor="silver" stroked="f" strokecolor="white" strokeweight="4pt">
                <v:textbox>
                  <w:txbxContent>
                    <w:p w:rsidR="001314CE" w:rsidRPr="00827E81" w:rsidRDefault="001314CE">
                      <w:pPr>
                        <w:rPr>
                          <w:color w:val="333333"/>
                          <w:sz w:val="20"/>
                        </w:rPr>
                      </w:pPr>
                    </w:p>
                    <w:p w:rsidR="001314CE" w:rsidRPr="00827E81" w:rsidRDefault="001314CE">
                      <w:pPr>
                        <w:rPr>
                          <w:color w:val="333333"/>
                          <w:sz w:val="20"/>
                        </w:rPr>
                      </w:pPr>
                    </w:p>
                    <w:p w:rsidR="001314CE" w:rsidRPr="00827E81" w:rsidRDefault="001314CE">
                      <w:pPr>
                        <w:rPr>
                          <w:color w:val="333333"/>
                          <w:sz w:val="20"/>
                        </w:rPr>
                      </w:pPr>
                    </w:p>
                    <w:p w:rsidR="001314CE" w:rsidRPr="00827E81" w:rsidRDefault="001314CE" w:rsidP="006D1471">
                      <w:pPr>
                        <w:jc w:val="center"/>
                        <w:rPr>
                          <w:color w:val="333333"/>
                          <w:sz w:val="20"/>
                        </w:rPr>
                      </w:pPr>
                    </w:p>
                    <w:p w:rsidR="001314CE" w:rsidRPr="009366A9" w:rsidRDefault="001314CE" w:rsidP="006D1471">
                      <w:pPr>
                        <w:tabs>
                          <w:tab w:val="left" w:pos="-180"/>
                        </w:tabs>
                      </w:pPr>
                      <w:r w:rsidRPr="00827E81">
                        <w:rPr>
                          <w:color w:val="333333"/>
                          <w:sz w:val="20"/>
                        </w:rPr>
                        <w:t xml:space="preserve">    </w:t>
                      </w:r>
                      <w:r w:rsidRPr="009366A9">
                        <w:rPr>
                          <w:sz w:val="20"/>
                        </w:rPr>
                        <w:t>Delete text and place photo here.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203835</wp:posOffset>
                </wp:positionH>
                <wp:positionV relativeFrom="paragraph">
                  <wp:posOffset>-1739900</wp:posOffset>
                </wp:positionV>
                <wp:extent cx="1828800" cy="994410"/>
                <wp:effectExtent l="0" t="0" r="0" b="0"/>
                <wp:wrapNone/>
                <wp:docPr id="1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994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14CE" w:rsidRPr="00781D04" w:rsidRDefault="001314CE" w:rsidP="006D1471">
                            <w:pPr>
                              <w:jc w:val="center"/>
                              <w:rPr>
                                <w:color w:val="EBE8DB"/>
                                <w:sz w:val="44"/>
                              </w:rPr>
                            </w:pPr>
                            <w:r w:rsidRPr="00781D04">
                              <w:rPr>
                                <w:color w:val="EBE8DB"/>
                                <w:sz w:val="44"/>
                              </w:rPr>
                              <w:t>company</w:t>
                            </w:r>
                          </w:p>
                          <w:p w:rsidR="001314CE" w:rsidRPr="00781D04" w:rsidRDefault="001314CE" w:rsidP="006D1471">
                            <w:pPr>
                              <w:jc w:val="center"/>
                              <w:rPr>
                                <w:color w:val="EBE8DB"/>
                                <w:sz w:val="44"/>
                              </w:rPr>
                            </w:pPr>
                            <w:r w:rsidRPr="00781D04">
                              <w:rPr>
                                <w:color w:val="EBE8DB"/>
                                <w:sz w:val="44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31" type="#_x0000_t202" style="position:absolute;left:0;text-align:left;margin-left:16.05pt;margin-top:-137pt;width:2in;height:78.3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" filled="f" stroked="f">
                <v:textbox>
                  <w:txbxContent>
                    <w:p w:rsidR="001314CE" w:rsidRPr="00781D04" w:rsidRDefault="001314CE" w:rsidP="006D1471">
                      <w:pPr>
                        <w:jc w:val="center"/>
                        <w:rPr>
                          <w:color w:val="EBE8DB"/>
                          <w:sz w:val="44"/>
                        </w:rPr>
                      </w:pPr>
                      <w:r w:rsidRPr="00781D04">
                        <w:rPr>
                          <w:color w:val="EBE8DB"/>
                          <w:sz w:val="44"/>
                        </w:rPr>
                        <w:t>company</w:t>
                      </w:r>
                    </w:p>
                    <w:p w:rsidR="001314CE" w:rsidRPr="00781D04" w:rsidRDefault="001314CE" w:rsidP="006D1471">
                      <w:pPr>
                        <w:jc w:val="center"/>
                        <w:rPr>
                          <w:color w:val="EBE8DB"/>
                          <w:sz w:val="44"/>
                        </w:rPr>
                      </w:pPr>
                      <w:r w:rsidRPr="00781D04">
                        <w:rPr>
                          <w:color w:val="EBE8DB"/>
                          <w:sz w:val="44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-7833360</wp:posOffset>
                </wp:positionV>
                <wp:extent cx="4762500" cy="4114800"/>
                <wp:effectExtent l="0" t="0" r="0" b="0"/>
                <wp:wrapNone/>
                <wp:docPr id="15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7488" w:type="dxa"/>
                              <w:tblBorders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  <w:insideH w:val="single" w:sz="2" w:space="0" w:color="auto"/>
                                <w:insideV w:val="single" w:sz="2" w:space="0" w:color="auto"/>
                              </w:tblBorders>
                              <w:tblCellMar>
                                <w:left w:w="115" w:type="dxa"/>
                                <w:right w:w="115" w:type="dxa"/>
                              </w:tblCellMar>
                              <w:tblLook w:val="00A0" w:firstRow="1" w:lastRow="0" w:firstColumn="1" w:lastColumn="0" w:noHBand="0" w:noVBand="0"/>
                            </w:tblPr>
                            <w:tblGrid>
                              <w:gridCol w:w="1078"/>
                              <w:gridCol w:w="1126"/>
                              <w:gridCol w:w="1057"/>
                              <w:gridCol w:w="1126"/>
                              <w:gridCol w:w="1068"/>
                              <w:gridCol w:w="976"/>
                              <w:gridCol w:w="1057"/>
                            </w:tblGrid>
                            <w:tr w:rsidR="001314CE" w:rsidRPr="006D1471" w:rsidTr="006D1471">
                              <w:trPr>
                                <w:cantSplit/>
                                <w:trHeight w:hRule="exact" w:val="864"/>
                              </w:trPr>
                              <w:tc>
                                <w:tcPr>
                                  <w:tcW w:w="10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suppressOverlap/>
                                    <w:jc w:val="right"/>
                                    <w:rPr>
                                      <w:b/>
                                      <w:color w:val="375076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b/>
                                      <w:color w:val="375076"/>
                                      <w:sz w:val="34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b/>
                                      <w:color w:val="375076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b/>
                                      <w:color w:val="375076"/>
                                      <w:sz w:val="34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b/>
                                      <w:color w:val="375076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b/>
                                      <w:color w:val="375076"/>
                                      <w:sz w:val="3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b/>
                                      <w:color w:val="375076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b/>
                                      <w:color w:val="375076"/>
                                      <w:sz w:val="3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10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b/>
                                      <w:color w:val="375076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b/>
                                      <w:color w:val="375076"/>
                                      <w:sz w:val="3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b/>
                                      <w:color w:val="375076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b/>
                                      <w:color w:val="375076"/>
                                      <w:sz w:val="3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b/>
                                      <w:color w:val="375076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b/>
                                      <w:color w:val="375076"/>
                                      <w:sz w:val="34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1314CE" w:rsidRPr="006D1471" w:rsidTr="006D1471">
                              <w:trPr>
                                <w:cantSplit/>
                                <w:trHeight w:hRule="exact" w:val="893"/>
                              </w:trPr>
                              <w:tc>
                                <w:tcPr>
                                  <w:tcW w:w="10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color w:val="B3AA7E"/>
                                      <w:sz w:val="3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color w:val="B3AA7E"/>
                                      <w:sz w:val="3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1314CE" w:rsidRPr="006D1471" w:rsidTr="006D1471">
                              <w:trPr>
                                <w:cantSplit/>
                                <w:trHeight w:hRule="exact" w:val="893"/>
                              </w:trPr>
                              <w:tc>
                                <w:tcPr>
                                  <w:tcW w:w="10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0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1314CE" w:rsidRPr="006D1471" w:rsidTr="006D1471">
                              <w:trPr>
                                <w:cantSplit/>
                                <w:trHeight w:hRule="exact" w:val="893"/>
                              </w:trPr>
                              <w:tc>
                                <w:tcPr>
                                  <w:tcW w:w="10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0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21</w:t>
                                  </w:r>
                                </w:p>
                              </w:tc>
                            </w:tr>
                            <w:tr w:rsidR="001314CE" w:rsidRPr="006D1471" w:rsidTr="006D1471">
                              <w:trPr>
                                <w:cantSplit/>
                                <w:trHeight w:hRule="exact" w:val="893"/>
                              </w:trPr>
                              <w:tc>
                                <w:tcPr>
                                  <w:tcW w:w="10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0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28</w:t>
                                  </w:r>
                                </w:p>
                              </w:tc>
                            </w:tr>
                            <w:tr w:rsidR="001314CE" w:rsidRPr="006D1471" w:rsidTr="006D1471">
                              <w:trPr>
                                <w:cantSplit/>
                                <w:trHeight w:hRule="exact" w:val="893"/>
                              </w:trPr>
                              <w:tc>
                                <w:tcPr>
                                  <w:tcW w:w="10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</w:p>
                              </w:tc>
                            </w:tr>
                            <w:tr w:rsidR="001314CE" w:rsidRPr="006D1471" w:rsidTr="006D1471">
                              <w:trPr>
                                <w:cantSplit/>
                                <w:trHeight w:hRule="exact" w:val="893"/>
                              </w:trPr>
                              <w:tc>
                                <w:tcPr>
                                  <w:tcW w:w="10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suppressOverlap/>
                                    <w:jc w:val="right"/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314CE" w:rsidRDefault="001314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32" type="#_x0000_t202" style="position:absolute;left:0;text-align:left;margin-left:155.05pt;margin-top:-616.8pt;width:375pt;height:32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" filled="f" stroked="f">
                <v:textbox>
                  <w:txbxContent>
                    <w:tbl>
                      <w:tblPr>
                        <w:tblOverlap w:val="never"/>
                        <w:tblW w:w="7488" w:type="dxa"/>
                        <w:tbl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  <w:insideH w:val="single" w:sz="2" w:space="0" w:color="auto"/>
                          <w:insideV w:val="single" w:sz="2" w:space="0" w:color="auto"/>
                        </w:tblBorders>
                        <w:tblCellMar>
                          <w:left w:w="115" w:type="dxa"/>
                          <w:right w:w="115" w:type="dxa"/>
                        </w:tblCellMar>
                        <w:tblLook w:val="00A0" w:firstRow="1" w:lastRow="0" w:firstColumn="1" w:lastColumn="0" w:noHBand="0" w:noVBand="0"/>
                      </w:tblPr>
                      <w:tblGrid>
                        <w:gridCol w:w="1078"/>
                        <w:gridCol w:w="1126"/>
                        <w:gridCol w:w="1057"/>
                        <w:gridCol w:w="1126"/>
                        <w:gridCol w:w="1068"/>
                        <w:gridCol w:w="976"/>
                        <w:gridCol w:w="1057"/>
                      </w:tblGrid>
                      <w:tr w:rsidR="001314CE" w:rsidRPr="006D1471" w:rsidTr="006D1471">
                        <w:trPr>
                          <w:cantSplit/>
                          <w:trHeight w:hRule="exact" w:val="864"/>
                        </w:trPr>
                        <w:tc>
                          <w:tcPr>
                            <w:tcW w:w="10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suppressOverlap/>
                              <w:jc w:val="right"/>
                              <w:rPr>
                                <w:b/>
                                <w:color w:val="375076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b/>
                                <w:color w:val="375076"/>
                                <w:sz w:val="34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1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b/>
                                <w:color w:val="375076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b/>
                                <w:color w:val="375076"/>
                                <w:sz w:val="34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b/>
                                <w:color w:val="375076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b/>
                                <w:color w:val="375076"/>
                                <w:sz w:val="3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1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b/>
                                <w:color w:val="375076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b/>
                                <w:color w:val="375076"/>
                                <w:sz w:val="34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10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b/>
                                <w:color w:val="375076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b/>
                                <w:color w:val="375076"/>
                                <w:sz w:val="3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9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b/>
                                <w:color w:val="375076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b/>
                                <w:color w:val="375076"/>
                                <w:sz w:val="3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b/>
                                <w:color w:val="375076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b/>
                                <w:color w:val="375076"/>
                                <w:sz w:val="34"/>
                              </w:rPr>
                              <w:t>S</w:t>
                            </w:r>
                          </w:p>
                        </w:tc>
                      </w:tr>
                      <w:tr w:rsidR="001314CE" w:rsidRPr="006D1471" w:rsidTr="006D1471">
                        <w:trPr>
                          <w:cantSplit/>
                          <w:trHeight w:hRule="exact" w:val="893"/>
                        </w:trPr>
                        <w:tc>
                          <w:tcPr>
                            <w:tcW w:w="10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color w:val="B3AA7E"/>
                                <w:sz w:val="3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color w:val="B3AA7E"/>
                                <w:sz w:val="3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7</w:t>
                            </w:r>
                          </w:p>
                        </w:tc>
                      </w:tr>
                      <w:tr w:rsidR="001314CE" w:rsidRPr="006D1471" w:rsidTr="006D1471">
                        <w:trPr>
                          <w:cantSplit/>
                          <w:trHeight w:hRule="exact" w:val="893"/>
                        </w:trPr>
                        <w:tc>
                          <w:tcPr>
                            <w:tcW w:w="10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1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1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0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9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14</w:t>
                            </w:r>
                          </w:p>
                        </w:tc>
                      </w:tr>
                      <w:tr w:rsidR="001314CE" w:rsidRPr="006D1471" w:rsidTr="006D1471">
                        <w:trPr>
                          <w:cantSplit/>
                          <w:trHeight w:hRule="exact" w:val="893"/>
                        </w:trPr>
                        <w:tc>
                          <w:tcPr>
                            <w:tcW w:w="10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1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1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0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21</w:t>
                            </w:r>
                          </w:p>
                        </w:tc>
                      </w:tr>
                      <w:tr w:rsidR="001314CE" w:rsidRPr="006D1471" w:rsidTr="006D1471">
                        <w:trPr>
                          <w:cantSplit/>
                          <w:trHeight w:hRule="exact" w:val="893"/>
                        </w:trPr>
                        <w:tc>
                          <w:tcPr>
                            <w:tcW w:w="10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1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1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0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9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28</w:t>
                            </w:r>
                          </w:p>
                        </w:tc>
                      </w:tr>
                      <w:tr w:rsidR="001314CE" w:rsidRPr="006D1471" w:rsidTr="006D1471">
                        <w:trPr>
                          <w:cantSplit/>
                          <w:trHeight w:hRule="exact" w:val="893"/>
                        </w:trPr>
                        <w:tc>
                          <w:tcPr>
                            <w:tcW w:w="10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11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11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10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9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</w:p>
                        </w:tc>
                      </w:tr>
                      <w:tr w:rsidR="001314CE" w:rsidRPr="006D1471" w:rsidTr="006D1471">
                        <w:trPr>
                          <w:cantSplit/>
                          <w:trHeight w:hRule="exact" w:val="893"/>
                        </w:trPr>
                        <w:tc>
                          <w:tcPr>
                            <w:tcW w:w="10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suppressOverlap/>
                              <w:jc w:val="right"/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11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11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10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9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</w:p>
                        </w:tc>
                      </w:tr>
                    </w:tbl>
                    <w:p w:rsidR="001314CE" w:rsidRDefault="001314CE"/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2273935</wp:posOffset>
                </wp:positionH>
                <wp:positionV relativeFrom="paragraph">
                  <wp:posOffset>-3616960</wp:posOffset>
                </wp:positionV>
                <wp:extent cx="1600200" cy="571500"/>
                <wp:effectExtent l="0" t="0" r="0" b="0"/>
                <wp:wrapNone/>
                <wp:docPr id="14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14CE" w:rsidRPr="00D2326C" w:rsidRDefault="001314CE" w:rsidP="006D1471">
                            <w:pPr>
                              <w:rPr>
                                <w:rFonts w:ascii="Times" w:hAnsi="Times"/>
                                <w:b/>
                                <w:color w:val="282D74"/>
                                <w:sz w:val="50"/>
                              </w:rPr>
                            </w:pPr>
                            <w:r w:rsidRPr="00D2326C">
                              <w:rPr>
                                <w:rFonts w:ascii="Times" w:hAnsi="Times"/>
                                <w:b/>
                                <w:color w:val="282D74"/>
                                <w:sz w:val="50"/>
                              </w:rPr>
                              <w:t>2008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33" type="#_x0000_t202" style="position:absolute;left:0;text-align:left;margin-left:179.05pt;margin-top:-284.8pt;width:126pt;height:4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" filled="f" stroked="f">
                <v:textbox>
                  <w:txbxContent>
                    <w:p w:rsidR="001314CE" w:rsidRPr="00D2326C" w:rsidRDefault="001314CE" w:rsidP="006D1471">
                      <w:pPr>
                        <w:rPr>
                          <w:rFonts w:ascii="Times" w:hAnsi="Times"/>
                          <w:b/>
                          <w:color w:val="282D74"/>
                          <w:sz w:val="50"/>
                        </w:rPr>
                      </w:pPr>
                      <w:r w:rsidRPr="00D2326C">
                        <w:rPr>
                          <w:rFonts w:ascii="Times" w:hAnsi="Times"/>
                          <w:b/>
                          <w:color w:val="282D74"/>
                          <w:sz w:val="50"/>
                        </w:rPr>
                        <w:t>2008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5194935</wp:posOffset>
                </wp:positionH>
                <wp:positionV relativeFrom="paragraph">
                  <wp:posOffset>-8442960</wp:posOffset>
                </wp:positionV>
                <wp:extent cx="1600200" cy="571500"/>
                <wp:effectExtent l="0" t="0" r="0" b="0"/>
                <wp:wrapNone/>
                <wp:docPr id="13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14CE" w:rsidRPr="00D2326C" w:rsidRDefault="001314CE" w:rsidP="006D1471">
                            <w:pPr>
                              <w:jc w:val="right"/>
                              <w:rPr>
                                <w:rFonts w:ascii="Times" w:hAnsi="Times"/>
                                <w:b/>
                                <w:color w:val="282D74"/>
                                <w:sz w:val="50"/>
                              </w:rPr>
                            </w:pPr>
                            <w:proofErr w:type="spellStart"/>
                            <w:r w:rsidRPr="00D2326C">
                              <w:rPr>
                                <w:rFonts w:ascii="Times" w:hAnsi="Times"/>
                                <w:b/>
                                <w:color w:val="282D74"/>
                                <w:sz w:val="50"/>
                              </w:rPr>
                              <w:t>june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34" type="#_x0000_t202" style="position:absolute;left:0;text-align:left;margin-left:409.05pt;margin-top:-664.8pt;width:126pt;height:4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" filled="f" stroked="f">
                <v:textbox>
                  <w:txbxContent>
                    <w:p w:rsidR="001314CE" w:rsidRPr="00D2326C" w:rsidRDefault="001314CE" w:rsidP="006D1471">
                      <w:pPr>
                        <w:jc w:val="right"/>
                        <w:rPr>
                          <w:rFonts w:ascii="Times" w:hAnsi="Times"/>
                          <w:b/>
                          <w:color w:val="282D74"/>
                          <w:sz w:val="50"/>
                        </w:rPr>
                      </w:pPr>
                      <w:proofErr w:type="spellStart"/>
                      <w:r w:rsidRPr="00D2326C">
                        <w:rPr>
                          <w:rFonts w:ascii="Times" w:hAnsi="Times"/>
                          <w:b/>
                          <w:color w:val="282D74"/>
                          <w:sz w:val="50"/>
                        </w:rPr>
                        <w:t>june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-9246870</wp:posOffset>
                </wp:positionV>
                <wp:extent cx="2180590" cy="1000760"/>
                <wp:effectExtent l="0" t="0" r="0" b="8890"/>
                <wp:wrapNone/>
                <wp:docPr id="12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0590" cy="1000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14CE" w:rsidRPr="00390176" w:rsidRDefault="001314CE" w:rsidP="006D1471">
                            <w:pPr>
                              <w:pStyle w:val="BodyText2"/>
                              <w:spacing w:line="160" w:lineRule="exact"/>
                              <w:ind w:left="720" w:hanging="720"/>
                              <w:rPr>
                                <w:color w:val="6C6361"/>
                                <w:sz w:val="16"/>
                              </w:rPr>
                            </w:pPr>
                          </w:p>
                          <w:p w:rsidR="001314CE" w:rsidRPr="00390176" w:rsidRDefault="001314CE" w:rsidP="006D1471">
                            <w:pPr>
                              <w:pStyle w:val="BodyText2"/>
                              <w:spacing w:line="160" w:lineRule="exact"/>
                              <w:ind w:left="720" w:hanging="720"/>
                              <w:jc w:val="left"/>
                              <w:rPr>
                                <w:color w:val="6C6361"/>
                                <w:sz w:val="16"/>
                              </w:rPr>
                            </w:pPr>
                          </w:p>
                          <w:p w:rsidR="001314CE" w:rsidRPr="00390176" w:rsidRDefault="001314CE" w:rsidP="006D1471">
                            <w:pPr>
                              <w:pStyle w:val="BodyText2"/>
                              <w:spacing w:line="160" w:lineRule="exact"/>
                              <w:ind w:left="720" w:hanging="720"/>
                              <w:jc w:val="left"/>
                              <w:rPr>
                                <w:color w:val="6C6361"/>
                                <w:sz w:val="16"/>
                              </w:rPr>
                            </w:pPr>
                          </w:p>
                          <w:p w:rsidR="001314CE" w:rsidRPr="006819EA" w:rsidRDefault="001314CE" w:rsidP="006D1471">
                            <w:pPr>
                              <w:pStyle w:val="BodyText2"/>
                              <w:spacing w:line="240" w:lineRule="exact"/>
                              <w:ind w:left="720" w:hanging="720"/>
                              <w:jc w:val="left"/>
                              <w:rPr>
                                <w:b w:val="0"/>
                                <w:color w:val="auto"/>
                                <w:sz w:val="20"/>
                              </w:rPr>
                            </w:pPr>
                            <w:r w:rsidRPr="006819EA">
                              <w:rPr>
                                <w:b w:val="0"/>
                                <w:color w:val="auto"/>
                                <w:sz w:val="20"/>
                              </w:rPr>
                              <w:t xml:space="preserve">Place logo </w:t>
                            </w:r>
                          </w:p>
                          <w:p w:rsidR="001314CE" w:rsidRPr="006819EA" w:rsidRDefault="001314CE" w:rsidP="006D1471">
                            <w:pPr>
                              <w:pStyle w:val="BodyText2"/>
                              <w:spacing w:line="240" w:lineRule="exact"/>
                              <w:ind w:left="720" w:hanging="720"/>
                              <w:jc w:val="left"/>
                              <w:rPr>
                                <w:b w:val="0"/>
                                <w:color w:val="auto"/>
                                <w:sz w:val="20"/>
                              </w:rPr>
                            </w:pPr>
                            <w:r w:rsidRPr="006819EA">
                              <w:rPr>
                                <w:b w:val="0"/>
                                <w:color w:val="auto"/>
                                <w:sz w:val="20"/>
                              </w:rPr>
                              <w:t>or logotype here,</w:t>
                            </w:r>
                          </w:p>
                          <w:p w:rsidR="001314CE" w:rsidRPr="006819EA" w:rsidRDefault="001314CE" w:rsidP="006D1471">
                            <w:pPr>
                              <w:pStyle w:val="BodyText2"/>
                              <w:spacing w:line="240" w:lineRule="exact"/>
                              <w:ind w:left="720" w:hanging="720"/>
                              <w:jc w:val="left"/>
                              <w:rPr>
                                <w:b w:val="0"/>
                                <w:color w:val="auto"/>
                                <w:sz w:val="20"/>
                              </w:rPr>
                            </w:pPr>
                            <w:r w:rsidRPr="006819EA">
                              <w:rPr>
                                <w:b w:val="0"/>
                                <w:color w:val="auto"/>
                                <w:sz w:val="20"/>
                              </w:rPr>
                              <w:t>otherwise</w:t>
                            </w:r>
                          </w:p>
                          <w:p w:rsidR="001314CE" w:rsidRPr="006819EA" w:rsidRDefault="001314CE" w:rsidP="006D1471">
                            <w:pPr>
                              <w:pStyle w:val="BodyText2"/>
                              <w:spacing w:line="240" w:lineRule="exact"/>
                              <w:ind w:left="720" w:hanging="720"/>
                              <w:jc w:val="left"/>
                              <w:rPr>
                                <w:b w:val="0"/>
                                <w:color w:val="auto"/>
                                <w:sz w:val="20"/>
                              </w:rPr>
                            </w:pPr>
                            <w:r w:rsidRPr="006819EA">
                              <w:rPr>
                                <w:b w:val="0"/>
                                <w:color w:val="auto"/>
                                <w:sz w:val="20"/>
                              </w:rPr>
                              <w:t>delete this.</w:t>
                            </w:r>
                          </w:p>
                          <w:p w:rsidR="001314CE" w:rsidRPr="00390176" w:rsidRDefault="001314CE" w:rsidP="006D1471">
                            <w:pPr>
                              <w:rPr>
                                <w:color w:val="6C636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9" o:spid="_x0000_s1035" type="#_x0000_t202" style="position:absolute;left:0;text-align:left;margin-left:184.05pt;margin-top:-728.1pt;width:171.7pt;height:78.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" filled="f" stroked="f" strokeweight=".25pt">
                <v:textbox>
                  <w:txbxContent>
                    <w:p w:rsidR="001314CE" w:rsidRPr="00390176" w:rsidRDefault="001314CE" w:rsidP="006D1471">
                      <w:pPr>
                        <w:pStyle w:val="BodyText2"/>
                        <w:spacing w:line="160" w:lineRule="exact"/>
                        <w:ind w:left="720" w:hanging="720"/>
                        <w:rPr>
                          <w:color w:val="6C6361"/>
                          <w:sz w:val="16"/>
                        </w:rPr>
                      </w:pPr>
                    </w:p>
                    <w:p w:rsidR="001314CE" w:rsidRPr="00390176" w:rsidRDefault="001314CE" w:rsidP="006D1471">
                      <w:pPr>
                        <w:pStyle w:val="BodyText2"/>
                        <w:spacing w:line="160" w:lineRule="exact"/>
                        <w:ind w:left="720" w:hanging="720"/>
                        <w:jc w:val="left"/>
                        <w:rPr>
                          <w:color w:val="6C6361"/>
                          <w:sz w:val="16"/>
                        </w:rPr>
                      </w:pPr>
                    </w:p>
                    <w:p w:rsidR="001314CE" w:rsidRPr="00390176" w:rsidRDefault="001314CE" w:rsidP="006D1471">
                      <w:pPr>
                        <w:pStyle w:val="BodyText2"/>
                        <w:spacing w:line="160" w:lineRule="exact"/>
                        <w:ind w:left="720" w:hanging="720"/>
                        <w:jc w:val="left"/>
                        <w:rPr>
                          <w:color w:val="6C6361"/>
                          <w:sz w:val="16"/>
                        </w:rPr>
                      </w:pPr>
                    </w:p>
                    <w:p w:rsidR="001314CE" w:rsidRPr="006819EA" w:rsidRDefault="001314CE" w:rsidP="006D1471">
                      <w:pPr>
                        <w:pStyle w:val="BodyText2"/>
                        <w:spacing w:line="240" w:lineRule="exact"/>
                        <w:ind w:left="720" w:hanging="720"/>
                        <w:jc w:val="left"/>
                        <w:rPr>
                          <w:b w:val="0"/>
                          <w:color w:val="auto"/>
                          <w:sz w:val="20"/>
                        </w:rPr>
                      </w:pPr>
                      <w:r w:rsidRPr="006819EA">
                        <w:rPr>
                          <w:b w:val="0"/>
                          <w:color w:val="auto"/>
                          <w:sz w:val="20"/>
                        </w:rPr>
                        <w:t xml:space="preserve">Place logo </w:t>
                      </w:r>
                    </w:p>
                    <w:p w:rsidR="001314CE" w:rsidRPr="006819EA" w:rsidRDefault="001314CE" w:rsidP="006D1471">
                      <w:pPr>
                        <w:pStyle w:val="BodyText2"/>
                        <w:spacing w:line="240" w:lineRule="exact"/>
                        <w:ind w:left="720" w:hanging="720"/>
                        <w:jc w:val="left"/>
                        <w:rPr>
                          <w:b w:val="0"/>
                          <w:color w:val="auto"/>
                          <w:sz w:val="20"/>
                        </w:rPr>
                      </w:pPr>
                      <w:r w:rsidRPr="006819EA">
                        <w:rPr>
                          <w:b w:val="0"/>
                          <w:color w:val="auto"/>
                          <w:sz w:val="20"/>
                        </w:rPr>
                        <w:t>or logotype here,</w:t>
                      </w:r>
                    </w:p>
                    <w:p w:rsidR="001314CE" w:rsidRPr="006819EA" w:rsidRDefault="001314CE" w:rsidP="006D1471">
                      <w:pPr>
                        <w:pStyle w:val="BodyText2"/>
                        <w:spacing w:line="240" w:lineRule="exact"/>
                        <w:ind w:left="720" w:hanging="720"/>
                        <w:jc w:val="left"/>
                        <w:rPr>
                          <w:b w:val="0"/>
                          <w:color w:val="auto"/>
                          <w:sz w:val="20"/>
                        </w:rPr>
                      </w:pPr>
                      <w:r w:rsidRPr="006819EA">
                        <w:rPr>
                          <w:b w:val="0"/>
                          <w:color w:val="auto"/>
                          <w:sz w:val="20"/>
                        </w:rPr>
                        <w:t>otherwise</w:t>
                      </w:r>
                    </w:p>
                    <w:p w:rsidR="001314CE" w:rsidRPr="006819EA" w:rsidRDefault="001314CE" w:rsidP="006D1471">
                      <w:pPr>
                        <w:pStyle w:val="BodyText2"/>
                        <w:spacing w:line="240" w:lineRule="exact"/>
                        <w:ind w:left="720" w:hanging="720"/>
                        <w:jc w:val="left"/>
                        <w:rPr>
                          <w:b w:val="0"/>
                          <w:color w:val="auto"/>
                          <w:sz w:val="20"/>
                        </w:rPr>
                      </w:pPr>
                      <w:r w:rsidRPr="006819EA">
                        <w:rPr>
                          <w:b w:val="0"/>
                          <w:color w:val="auto"/>
                          <w:sz w:val="20"/>
                        </w:rPr>
                        <w:t>delete this.</w:t>
                      </w:r>
                    </w:p>
                    <w:p w:rsidR="001314CE" w:rsidRPr="00390176" w:rsidRDefault="001314CE" w:rsidP="006D1471">
                      <w:pPr>
                        <w:rPr>
                          <w:color w:val="6C636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2197735</wp:posOffset>
                </wp:positionH>
                <wp:positionV relativeFrom="paragraph">
                  <wp:posOffset>-9119870</wp:posOffset>
                </wp:positionV>
                <wp:extent cx="2332990" cy="1000760"/>
                <wp:effectExtent l="0" t="0" r="0" b="8890"/>
                <wp:wrapNone/>
                <wp:docPr id="11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990" cy="1000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14CE" w:rsidRPr="00390176" w:rsidRDefault="001314CE" w:rsidP="006D1471">
                            <w:pPr>
                              <w:pStyle w:val="BodyText2"/>
                              <w:spacing w:line="160" w:lineRule="exact"/>
                              <w:ind w:left="720" w:hanging="720"/>
                              <w:rPr>
                                <w:color w:val="6C6361"/>
                                <w:sz w:val="16"/>
                              </w:rPr>
                            </w:pPr>
                          </w:p>
                          <w:p w:rsidR="001314CE" w:rsidRPr="00390176" w:rsidRDefault="001314CE" w:rsidP="006D1471">
                            <w:pPr>
                              <w:pStyle w:val="BodyText2"/>
                              <w:spacing w:line="160" w:lineRule="exact"/>
                              <w:ind w:left="720" w:hanging="720"/>
                              <w:jc w:val="left"/>
                              <w:rPr>
                                <w:color w:val="6C6361"/>
                                <w:sz w:val="16"/>
                              </w:rPr>
                            </w:pPr>
                          </w:p>
                          <w:p w:rsidR="001314CE" w:rsidRPr="00390176" w:rsidRDefault="001314CE" w:rsidP="006D1471">
                            <w:pPr>
                              <w:pStyle w:val="BodyText2"/>
                              <w:spacing w:line="160" w:lineRule="exact"/>
                              <w:ind w:left="720" w:hanging="720"/>
                              <w:jc w:val="left"/>
                              <w:rPr>
                                <w:color w:val="6C6361"/>
                                <w:sz w:val="16"/>
                              </w:rPr>
                            </w:pPr>
                          </w:p>
                          <w:p w:rsidR="001314CE" w:rsidRPr="00390176" w:rsidRDefault="001314CE" w:rsidP="006D1471">
                            <w:pPr>
                              <w:pStyle w:val="BodyText2"/>
                              <w:spacing w:line="160" w:lineRule="exact"/>
                              <w:ind w:left="720" w:hanging="720"/>
                              <w:jc w:val="left"/>
                              <w:rPr>
                                <w:color w:val="6C6361"/>
                                <w:sz w:val="16"/>
                              </w:rPr>
                            </w:pPr>
                            <w:r w:rsidRPr="00390176">
                              <w:rPr>
                                <w:color w:val="6C6361"/>
                                <w:sz w:val="16"/>
                              </w:rPr>
                              <w:t xml:space="preserve">Place logo </w:t>
                            </w:r>
                          </w:p>
                          <w:p w:rsidR="001314CE" w:rsidRPr="00390176" w:rsidRDefault="001314CE" w:rsidP="006D1471">
                            <w:pPr>
                              <w:pStyle w:val="BodyText2"/>
                              <w:spacing w:line="160" w:lineRule="exact"/>
                              <w:ind w:left="720" w:hanging="720"/>
                              <w:jc w:val="left"/>
                              <w:rPr>
                                <w:color w:val="6C6361"/>
                                <w:sz w:val="16"/>
                              </w:rPr>
                            </w:pPr>
                            <w:r w:rsidRPr="00390176">
                              <w:rPr>
                                <w:color w:val="6C6361"/>
                                <w:sz w:val="16"/>
                              </w:rPr>
                              <w:t>or logotype here,</w:t>
                            </w:r>
                          </w:p>
                          <w:p w:rsidR="001314CE" w:rsidRPr="00390176" w:rsidRDefault="001314CE" w:rsidP="006D1471">
                            <w:pPr>
                              <w:pStyle w:val="BodyText2"/>
                              <w:spacing w:line="160" w:lineRule="exact"/>
                              <w:ind w:left="720" w:hanging="720"/>
                              <w:jc w:val="left"/>
                              <w:rPr>
                                <w:color w:val="6C6361"/>
                                <w:sz w:val="16"/>
                              </w:rPr>
                            </w:pPr>
                            <w:r w:rsidRPr="00390176">
                              <w:rPr>
                                <w:color w:val="6C6361"/>
                                <w:sz w:val="16"/>
                              </w:rPr>
                              <w:t>otherwise</w:t>
                            </w:r>
                          </w:p>
                          <w:p w:rsidR="001314CE" w:rsidRPr="00390176" w:rsidRDefault="001314CE" w:rsidP="006D1471">
                            <w:pPr>
                              <w:pStyle w:val="BodyText2"/>
                              <w:spacing w:line="160" w:lineRule="exact"/>
                              <w:ind w:left="720" w:hanging="720"/>
                              <w:jc w:val="left"/>
                              <w:rPr>
                                <w:color w:val="6C6361"/>
                                <w:sz w:val="16"/>
                              </w:rPr>
                            </w:pPr>
                            <w:r w:rsidRPr="00390176">
                              <w:rPr>
                                <w:color w:val="6C6361"/>
                                <w:sz w:val="16"/>
                              </w:rPr>
                              <w:t>delete this.</w:t>
                            </w:r>
                          </w:p>
                          <w:p w:rsidR="001314CE" w:rsidRPr="00390176" w:rsidRDefault="001314CE" w:rsidP="006D1471">
                            <w:pPr>
                              <w:rPr>
                                <w:color w:val="6C636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3" o:spid="_x0000_s1036" type="#_x0000_t202" style="position:absolute;left:0;text-align:left;margin-left:173.05pt;margin-top:-718.1pt;width:183.7pt;height:78.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" filled="f" stroked="f" strokeweight=".25pt">
                <v:textbox>
                  <w:txbxContent>
                    <w:p w:rsidR="001314CE" w:rsidRPr="00390176" w:rsidRDefault="001314CE" w:rsidP="006D1471">
                      <w:pPr>
                        <w:pStyle w:val="BodyText2"/>
                        <w:spacing w:line="160" w:lineRule="exact"/>
                        <w:ind w:left="720" w:hanging="720"/>
                        <w:rPr>
                          <w:color w:val="6C6361"/>
                          <w:sz w:val="16"/>
                        </w:rPr>
                      </w:pPr>
                    </w:p>
                    <w:p w:rsidR="001314CE" w:rsidRPr="00390176" w:rsidRDefault="001314CE" w:rsidP="006D1471">
                      <w:pPr>
                        <w:pStyle w:val="BodyText2"/>
                        <w:spacing w:line="160" w:lineRule="exact"/>
                        <w:ind w:left="720" w:hanging="720"/>
                        <w:jc w:val="left"/>
                        <w:rPr>
                          <w:color w:val="6C6361"/>
                          <w:sz w:val="16"/>
                        </w:rPr>
                      </w:pPr>
                    </w:p>
                    <w:p w:rsidR="001314CE" w:rsidRPr="00390176" w:rsidRDefault="001314CE" w:rsidP="006D1471">
                      <w:pPr>
                        <w:pStyle w:val="BodyText2"/>
                        <w:spacing w:line="160" w:lineRule="exact"/>
                        <w:ind w:left="720" w:hanging="720"/>
                        <w:jc w:val="left"/>
                        <w:rPr>
                          <w:color w:val="6C6361"/>
                          <w:sz w:val="16"/>
                        </w:rPr>
                      </w:pPr>
                    </w:p>
                    <w:p w:rsidR="001314CE" w:rsidRPr="00390176" w:rsidRDefault="001314CE" w:rsidP="006D1471">
                      <w:pPr>
                        <w:pStyle w:val="BodyText2"/>
                        <w:spacing w:line="160" w:lineRule="exact"/>
                        <w:ind w:left="720" w:hanging="720"/>
                        <w:jc w:val="left"/>
                        <w:rPr>
                          <w:color w:val="6C6361"/>
                          <w:sz w:val="16"/>
                        </w:rPr>
                      </w:pPr>
                      <w:r w:rsidRPr="00390176">
                        <w:rPr>
                          <w:color w:val="6C6361"/>
                          <w:sz w:val="16"/>
                        </w:rPr>
                        <w:t xml:space="preserve">Place logo </w:t>
                      </w:r>
                    </w:p>
                    <w:p w:rsidR="001314CE" w:rsidRPr="00390176" w:rsidRDefault="001314CE" w:rsidP="006D1471">
                      <w:pPr>
                        <w:pStyle w:val="BodyText2"/>
                        <w:spacing w:line="160" w:lineRule="exact"/>
                        <w:ind w:left="720" w:hanging="720"/>
                        <w:jc w:val="left"/>
                        <w:rPr>
                          <w:color w:val="6C6361"/>
                          <w:sz w:val="16"/>
                        </w:rPr>
                      </w:pPr>
                      <w:r w:rsidRPr="00390176">
                        <w:rPr>
                          <w:color w:val="6C6361"/>
                          <w:sz w:val="16"/>
                        </w:rPr>
                        <w:t>or logotype here,</w:t>
                      </w:r>
                    </w:p>
                    <w:p w:rsidR="001314CE" w:rsidRPr="00390176" w:rsidRDefault="001314CE" w:rsidP="006D1471">
                      <w:pPr>
                        <w:pStyle w:val="BodyText2"/>
                        <w:spacing w:line="160" w:lineRule="exact"/>
                        <w:ind w:left="720" w:hanging="720"/>
                        <w:jc w:val="left"/>
                        <w:rPr>
                          <w:color w:val="6C6361"/>
                          <w:sz w:val="16"/>
                        </w:rPr>
                      </w:pPr>
                      <w:r w:rsidRPr="00390176">
                        <w:rPr>
                          <w:color w:val="6C6361"/>
                          <w:sz w:val="16"/>
                        </w:rPr>
                        <w:t>otherwise</w:t>
                      </w:r>
                    </w:p>
                    <w:p w:rsidR="001314CE" w:rsidRPr="00390176" w:rsidRDefault="001314CE" w:rsidP="006D1471">
                      <w:pPr>
                        <w:pStyle w:val="BodyText2"/>
                        <w:spacing w:line="160" w:lineRule="exact"/>
                        <w:ind w:left="720" w:hanging="720"/>
                        <w:jc w:val="left"/>
                        <w:rPr>
                          <w:color w:val="6C6361"/>
                          <w:sz w:val="16"/>
                        </w:rPr>
                      </w:pPr>
                      <w:r w:rsidRPr="00390176">
                        <w:rPr>
                          <w:color w:val="6C6361"/>
                          <w:sz w:val="16"/>
                        </w:rPr>
                        <w:t>delete this.</w:t>
                      </w:r>
                    </w:p>
                    <w:p w:rsidR="001314CE" w:rsidRPr="00390176" w:rsidRDefault="001314CE" w:rsidP="006D1471">
                      <w:pPr>
                        <w:rPr>
                          <w:color w:val="6C636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4521835</wp:posOffset>
                </wp:positionH>
                <wp:positionV relativeFrom="paragraph">
                  <wp:posOffset>-2617470</wp:posOffset>
                </wp:positionV>
                <wp:extent cx="2146300" cy="1334770"/>
                <wp:effectExtent l="0" t="0" r="6350" b="0"/>
                <wp:wrapNone/>
                <wp:docPr id="10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13347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508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14CE" w:rsidRPr="00827E81" w:rsidRDefault="001314CE">
                            <w:pPr>
                              <w:rPr>
                                <w:color w:val="333333"/>
                                <w:sz w:val="20"/>
                              </w:rPr>
                            </w:pPr>
                          </w:p>
                          <w:p w:rsidR="001314CE" w:rsidRPr="00827E81" w:rsidRDefault="001314CE">
                            <w:pPr>
                              <w:rPr>
                                <w:color w:val="333333"/>
                                <w:sz w:val="20"/>
                              </w:rPr>
                            </w:pPr>
                          </w:p>
                          <w:p w:rsidR="001314CE" w:rsidRPr="00827E81" w:rsidRDefault="001314CE">
                            <w:pPr>
                              <w:rPr>
                                <w:color w:val="333333"/>
                                <w:sz w:val="20"/>
                              </w:rPr>
                            </w:pPr>
                          </w:p>
                          <w:p w:rsidR="001314CE" w:rsidRPr="00827E81" w:rsidRDefault="001314CE" w:rsidP="006D1471">
                            <w:pPr>
                              <w:jc w:val="center"/>
                              <w:rPr>
                                <w:color w:val="333333"/>
                                <w:sz w:val="20"/>
                              </w:rPr>
                            </w:pPr>
                          </w:p>
                          <w:p w:rsidR="001314CE" w:rsidRPr="00827E81" w:rsidRDefault="001314CE" w:rsidP="006D1471">
                            <w:pPr>
                              <w:tabs>
                                <w:tab w:val="left" w:pos="-180"/>
                              </w:tabs>
                            </w:pPr>
                            <w:r w:rsidRPr="00827E81">
                              <w:rPr>
                                <w:color w:val="333333"/>
                                <w:sz w:val="20"/>
                              </w:rPr>
                              <w:t xml:space="preserve">    Delete text and place photo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2" o:spid="_x0000_s1037" type="#_x0000_t202" style="position:absolute;left:0;text-align:left;margin-left:356.05pt;margin-top:-206.1pt;width:169pt;height:105.1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" fillcolor="silver" stroked="f" strokecolor="white" strokeweight="4pt">
                <v:textbox>
                  <w:txbxContent>
                    <w:p w:rsidR="001314CE" w:rsidRPr="00827E81" w:rsidRDefault="001314CE">
                      <w:pPr>
                        <w:rPr>
                          <w:color w:val="333333"/>
                          <w:sz w:val="20"/>
                        </w:rPr>
                      </w:pPr>
                    </w:p>
                    <w:p w:rsidR="001314CE" w:rsidRPr="00827E81" w:rsidRDefault="001314CE">
                      <w:pPr>
                        <w:rPr>
                          <w:color w:val="333333"/>
                          <w:sz w:val="20"/>
                        </w:rPr>
                      </w:pPr>
                    </w:p>
                    <w:p w:rsidR="001314CE" w:rsidRPr="00827E81" w:rsidRDefault="001314CE">
                      <w:pPr>
                        <w:rPr>
                          <w:color w:val="333333"/>
                          <w:sz w:val="20"/>
                        </w:rPr>
                      </w:pPr>
                    </w:p>
                    <w:p w:rsidR="001314CE" w:rsidRPr="00827E81" w:rsidRDefault="001314CE" w:rsidP="006D1471">
                      <w:pPr>
                        <w:jc w:val="center"/>
                        <w:rPr>
                          <w:color w:val="333333"/>
                          <w:sz w:val="20"/>
                        </w:rPr>
                      </w:pPr>
                    </w:p>
                    <w:p w:rsidR="001314CE" w:rsidRPr="00827E81" w:rsidRDefault="001314CE" w:rsidP="006D1471">
                      <w:pPr>
                        <w:tabs>
                          <w:tab w:val="left" w:pos="-180"/>
                        </w:tabs>
                      </w:pPr>
                      <w:r w:rsidRPr="00827E81">
                        <w:rPr>
                          <w:color w:val="333333"/>
                          <w:sz w:val="20"/>
                        </w:rPr>
                        <w:t xml:space="preserve">    Delete text and place photo here.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-2620645</wp:posOffset>
                </wp:positionV>
                <wp:extent cx="2146300" cy="1334770"/>
                <wp:effectExtent l="0" t="0" r="6350" b="0"/>
                <wp:wrapNone/>
                <wp:docPr id="8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13347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508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14CE" w:rsidRPr="00827E81" w:rsidRDefault="001314CE">
                            <w:pPr>
                              <w:rPr>
                                <w:color w:val="333333"/>
                                <w:sz w:val="20"/>
                              </w:rPr>
                            </w:pPr>
                          </w:p>
                          <w:p w:rsidR="001314CE" w:rsidRPr="00827E81" w:rsidRDefault="001314CE">
                            <w:pPr>
                              <w:rPr>
                                <w:color w:val="333333"/>
                                <w:sz w:val="20"/>
                              </w:rPr>
                            </w:pPr>
                          </w:p>
                          <w:p w:rsidR="001314CE" w:rsidRPr="00827E81" w:rsidRDefault="001314CE">
                            <w:pPr>
                              <w:rPr>
                                <w:color w:val="333333"/>
                                <w:sz w:val="20"/>
                              </w:rPr>
                            </w:pPr>
                          </w:p>
                          <w:p w:rsidR="001314CE" w:rsidRPr="00827E81" w:rsidRDefault="001314CE" w:rsidP="006D1471">
                            <w:pPr>
                              <w:jc w:val="center"/>
                              <w:rPr>
                                <w:color w:val="333333"/>
                                <w:sz w:val="20"/>
                              </w:rPr>
                            </w:pPr>
                          </w:p>
                          <w:p w:rsidR="001314CE" w:rsidRPr="00827E81" w:rsidRDefault="001314CE" w:rsidP="006D1471">
                            <w:pPr>
                              <w:tabs>
                                <w:tab w:val="left" w:pos="-180"/>
                              </w:tabs>
                            </w:pPr>
                            <w:r w:rsidRPr="00827E81">
                              <w:rPr>
                                <w:color w:val="333333"/>
                                <w:sz w:val="20"/>
                              </w:rPr>
                              <w:t xml:space="preserve">    Delete text and place photo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1" o:spid="_x0000_s1038" type="#_x0000_t202" style="position:absolute;left:0;text-align:left;margin-left:180.4pt;margin-top:-206.35pt;width:169pt;height:105.1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" fillcolor="silver" stroked="f" strokecolor="white" strokeweight="4pt">
                <v:textbox>
                  <w:txbxContent>
                    <w:p w:rsidR="001314CE" w:rsidRPr="00827E81" w:rsidRDefault="001314CE">
                      <w:pPr>
                        <w:rPr>
                          <w:color w:val="333333"/>
                          <w:sz w:val="20"/>
                        </w:rPr>
                      </w:pPr>
                    </w:p>
                    <w:p w:rsidR="001314CE" w:rsidRPr="00827E81" w:rsidRDefault="001314CE">
                      <w:pPr>
                        <w:rPr>
                          <w:color w:val="333333"/>
                          <w:sz w:val="20"/>
                        </w:rPr>
                      </w:pPr>
                    </w:p>
                    <w:p w:rsidR="001314CE" w:rsidRPr="00827E81" w:rsidRDefault="001314CE">
                      <w:pPr>
                        <w:rPr>
                          <w:color w:val="333333"/>
                          <w:sz w:val="20"/>
                        </w:rPr>
                      </w:pPr>
                    </w:p>
                    <w:p w:rsidR="001314CE" w:rsidRPr="00827E81" w:rsidRDefault="001314CE" w:rsidP="006D1471">
                      <w:pPr>
                        <w:jc w:val="center"/>
                        <w:rPr>
                          <w:color w:val="333333"/>
                          <w:sz w:val="20"/>
                        </w:rPr>
                      </w:pPr>
                    </w:p>
                    <w:p w:rsidR="001314CE" w:rsidRPr="00827E81" w:rsidRDefault="001314CE" w:rsidP="006D1471">
                      <w:pPr>
                        <w:tabs>
                          <w:tab w:val="left" w:pos="-180"/>
                        </w:tabs>
                      </w:pPr>
                      <w:r w:rsidRPr="00827E81">
                        <w:rPr>
                          <w:color w:val="333333"/>
                          <w:sz w:val="20"/>
                        </w:rPr>
                        <w:t xml:space="preserve">    Delete text and place photo here.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203835</wp:posOffset>
                </wp:positionH>
                <wp:positionV relativeFrom="paragraph">
                  <wp:posOffset>-1739900</wp:posOffset>
                </wp:positionV>
                <wp:extent cx="1828800" cy="994410"/>
                <wp:effectExtent l="0" t="0" r="0" b="0"/>
                <wp:wrapNone/>
                <wp:docPr id="6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994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14CE" w:rsidRPr="00781D04" w:rsidRDefault="001314CE" w:rsidP="006D1471">
                            <w:pPr>
                              <w:jc w:val="center"/>
                              <w:rPr>
                                <w:color w:val="EBE8DB"/>
                                <w:sz w:val="44"/>
                              </w:rPr>
                            </w:pPr>
                            <w:r w:rsidRPr="00781D04">
                              <w:rPr>
                                <w:color w:val="EBE8DB"/>
                                <w:sz w:val="44"/>
                              </w:rPr>
                              <w:t>company</w:t>
                            </w:r>
                          </w:p>
                          <w:p w:rsidR="001314CE" w:rsidRPr="00781D04" w:rsidRDefault="001314CE" w:rsidP="006D1471">
                            <w:pPr>
                              <w:jc w:val="center"/>
                              <w:rPr>
                                <w:color w:val="EBE8DB"/>
                                <w:sz w:val="44"/>
                              </w:rPr>
                            </w:pPr>
                            <w:r w:rsidRPr="00781D04">
                              <w:rPr>
                                <w:color w:val="EBE8DB"/>
                                <w:sz w:val="44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9" o:spid="_x0000_s1039" type="#_x0000_t202" style="position:absolute;left:0;text-align:left;margin-left:16.05pt;margin-top:-137pt;width:2in;height:78.3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" filled="f" stroked="f">
                <v:textbox>
                  <w:txbxContent>
                    <w:p w:rsidR="001314CE" w:rsidRPr="00781D04" w:rsidRDefault="001314CE" w:rsidP="006D1471">
                      <w:pPr>
                        <w:jc w:val="center"/>
                        <w:rPr>
                          <w:color w:val="EBE8DB"/>
                          <w:sz w:val="44"/>
                        </w:rPr>
                      </w:pPr>
                      <w:r w:rsidRPr="00781D04">
                        <w:rPr>
                          <w:color w:val="EBE8DB"/>
                          <w:sz w:val="44"/>
                        </w:rPr>
                        <w:t>company</w:t>
                      </w:r>
                    </w:p>
                    <w:p w:rsidR="001314CE" w:rsidRPr="00781D04" w:rsidRDefault="001314CE" w:rsidP="006D1471">
                      <w:pPr>
                        <w:jc w:val="center"/>
                        <w:rPr>
                          <w:color w:val="EBE8DB"/>
                          <w:sz w:val="44"/>
                        </w:rPr>
                      </w:pPr>
                      <w:r w:rsidRPr="00781D04">
                        <w:rPr>
                          <w:color w:val="EBE8DB"/>
                          <w:sz w:val="44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-7833360</wp:posOffset>
                </wp:positionV>
                <wp:extent cx="4762500" cy="4114800"/>
                <wp:effectExtent l="0" t="0" r="0" b="0"/>
                <wp:wrapNone/>
                <wp:docPr id="5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7488" w:type="dxa"/>
                              <w:tblBorders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  <w:insideH w:val="single" w:sz="2" w:space="0" w:color="auto"/>
                                <w:insideV w:val="single" w:sz="2" w:space="0" w:color="auto"/>
                              </w:tblBorders>
                              <w:tblCellMar>
                                <w:left w:w="115" w:type="dxa"/>
                                <w:right w:w="115" w:type="dxa"/>
                              </w:tblCellMar>
                              <w:tblLook w:val="00A0" w:firstRow="1" w:lastRow="0" w:firstColumn="1" w:lastColumn="0" w:noHBand="0" w:noVBand="0"/>
                            </w:tblPr>
                            <w:tblGrid>
                              <w:gridCol w:w="1078"/>
                              <w:gridCol w:w="1126"/>
                              <w:gridCol w:w="1057"/>
                              <w:gridCol w:w="1126"/>
                              <w:gridCol w:w="1068"/>
                              <w:gridCol w:w="976"/>
                              <w:gridCol w:w="1057"/>
                            </w:tblGrid>
                            <w:tr w:rsidR="001314CE" w:rsidRPr="006D1471" w:rsidTr="006D1471">
                              <w:trPr>
                                <w:cantSplit/>
                                <w:trHeight w:hRule="exact" w:val="864"/>
                              </w:trPr>
                              <w:tc>
                                <w:tcPr>
                                  <w:tcW w:w="10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suppressOverlap/>
                                    <w:jc w:val="right"/>
                                    <w:rPr>
                                      <w:b/>
                                      <w:color w:val="375076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b/>
                                      <w:color w:val="375076"/>
                                      <w:sz w:val="34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b/>
                                      <w:color w:val="375076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b/>
                                      <w:color w:val="375076"/>
                                      <w:sz w:val="34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b/>
                                      <w:color w:val="375076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b/>
                                      <w:color w:val="375076"/>
                                      <w:sz w:val="3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b/>
                                      <w:color w:val="375076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b/>
                                      <w:color w:val="375076"/>
                                      <w:sz w:val="3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10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b/>
                                      <w:color w:val="375076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b/>
                                      <w:color w:val="375076"/>
                                      <w:sz w:val="3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b/>
                                      <w:color w:val="375076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b/>
                                      <w:color w:val="375076"/>
                                      <w:sz w:val="3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b/>
                                      <w:color w:val="375076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b/>
                                      <w:color w:val="375076"/>
                                      <w:sz w:val="34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1314CE" w:rsidRPr="006D1471" w:rsidTr="006D1471">
                              <w:trPr>
                                <w:cantSplit/>
                                <w:trHeight w:hRule="exact" w:val="893"/>
                              </w:trPr>
                              <w:tc>
                                <w:tcPr>
                                  <w:tcW w:w="10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1314CE" w:rsidRPr="006D1471" w:rsidTr="006D1471">
                              <w:trPr>
                                <w:cantSplit/>
                                <w:trHeight w:hRule="exact" w:val="893"/>
                              </w:trPr>
                              <w:tc>
                                <w:tcPr>
                                  <w:tcW w:w="10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0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1314CE" w:rsidRPr="006D1471" w:rsidTr="006D1471">
                              <w:trPr>
                                <w:cantSplit/>
                                <w:trHeight w:hRule="exact" w:val="893"/>
                              </w:trPr>
                              <w:tc>
                                <w:tcPr>
                                  <w:tcW w:w="10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0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 w:rsidR="001314CE" w:rsidRPr="006D1471" w:rsidTr="006D1471">
                              <w:trPr>
                                <w:cantSplit/>
                                <w:trHeight w:hRule="exact" w:val="893"/>
                              </w:trPr>
                              <w:tc>
                                <w:tcPr>
                                  <w:tcW w:w="10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0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26</w:t>
                                  </w:r>
                                </w:p>
                              </w:tc>
                            </w:tr>
                            <w:tr w:rsidR="001314CE" w:rsidRPr="006D1471" w:rsidTr="006D1471">
                              <w:trPr>
                                <w:cantSplit/>
                                <w:trHeight w:hRule="exact" w:val="893"/>
                              </w:trPr>
                              <w:tc>
                                <w:tcPr>
                                  <w:tcW w:w="10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0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  <w:r w:rsidRPr="006D1471"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</w:p>
                              </w:tc>
                            </w:tr>
                            <w:tr w:rsidR="001314CE" w:rsidRPr="006D1471" w:rsidTr="006D1471">
                              <w:trPr>
                                <w:cantSplit/>
                                <w:trHeight w:hRule="exact" w:val="893"/>
                              </w:trPr>
                              <w:tc>
                                <w:tcPr>
                                  <w:tcW w:w="10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suppressOverlap/>
                                    <w:jc w:val="right"/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rFonts w:ascii="Times" w:hAnsi="Times"/>
                                      <w:color w:val="B3AA7E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314CE" w:rsidRPr="006D1471" w:rsidRDefault="001314CE" w:rsidP="006D1471">
                                  <w:pPr>
                                    <w:ind w:left="900" w:hanging="900"/>
                                    <w:suppressOverlap/>
                                    <w:jc w:val="right"/>
                                    <w:rPr>
                                      <w:color w:val="B3AA7E"/>
                                      <w:sz w:val="3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314CE" w:rsidRDefault="001314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6" o:spid="_x0000_s1040" type="#_x0000_t202" style="position:absolute;left:0;text-align:left;margin-left:155.05pt;margin-top:-616.8pt;width:375pt;height:32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" filled="f" stroked="f">
                <v:textbox>
                  <w:txbxContent>
                    <w:tbl>
                      <w:tblPr>
                        <w:tblOverlap w:val="never"/>
                        <w:tblW w:w="7488" w:type="dxa"/>
                        <w:tbl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  <w:insideH w:val="single" w:sz="2" w:space="0" w:color="auto"/>
                          <w:insideV w:val="single" w:sz="2" w:space="0" w:color="auto"/>
                        </w:tblBorders>
                        <w:tblCellMar>
                          <w:left w:w="115" w:type="dxa"/>
                          <w:right w:w="115" w:type="dxa"/>
                        </w:tblCellMar>
                        <w:tblLook w:val="00A0" w:firstRow="1" w:lastRow="0" w:firstColumn="1" w:lastColumn="0" w:noHBand="0" w:noVBand="0"/>
                      </w:tblPr>
                      <w:tblGrid>
                        <w:gridCol w:w="1078"/>
                        <w:gridCol w:w="1126"/>
                        <w:gridCol w:w="1057"/>
                        <w:gridCol w:w="1126"/>
                        <w:gridCol w:w="1068"/>
                        <w:gridCol w:w="976"/>
                        <w:gridCol w:w="1057"/>
                      </w:tblGrid>
                      <w:tr w:rsidR="001314CE" w:rsidRPr="006D1471" w:rsidTr="006D1471">
                        <w:trPr>
                          <w:cantSplit/>
                          <w:trHeight w:hRule="exact" w:val="864"/>
                        </w:trPr>
                        <w:tc>
                          <w:tcPr>
                            <w:tcW w:w="10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suppressOverlap/>
                              <w:jc w:val="right"/>
                              <w:rPr>
                                <w:b/>
                                <w:color w:val="375076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b/>
                                <w:color w:val="375076"/>
                                <w:sz w:val="34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1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b/>
                                <w:color w:val="375076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b/>
                                <w:color w:val="375076"/>
                                <w:sz w:val="34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b/>
                                <w:color w:val="375076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b/>
                                <w:color w:val="375076"/>
                                <w:sz w:val="3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1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b/>
                                <w:color w:val="375076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b/>
                                <w:color w:val="375076"/>
                                <w:sz w:val="34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10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b/>
                                <w:color w:val="375076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b/>
                                <w:color w:val="375076"/>
                                <w:sz w:val="3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9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b/>
                                <w:color w:val="375076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b/>
                                <w:color w:val="375076"/>
                                <w:sz w:val="3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b/>
                                <w:color w:val="375076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b/>
                                <w:color w:val="375076"/>
                                <w:sz w:val="34"/>
                              </w:rPr>
                              <w:t>S</w:t>
                            </w:r>
                          </w:p>
                        </w:tc>
                      </w:tr>
                      <w:tr w:rsidR="001314CE" w:rsidRPr="006D1471" w:rsidTr="006D1471">
                        <w:trPr>
                          <w:cantSplit/>
                          <w:trHeight w:hRule="exact" w:val="893"/>
                        </w:trPr>
                        <w:tc>
                          <w:tcPr>
                            <w:tcW w:w="10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11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5</w:t>
                            </w:r>
                          </w:p>
                        </w:tc>
                      </w:tr>
                      <w:tr w:rsidR="001314CE" w:rsidRPr="006D1471" w:rsidTr="006D1471">
                        <w:trPr>
                          <w:cantSplit/>
                          <w:trHeight w:hRule="exact" w:val="893"/>
                        </w:trPr>
                        <w:tc>
                          <w:tcPr>
                            <w:tcW w:w="10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1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1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0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12</w:t>
                            </w:r>
                          </w:p>
                        </w:tc>
                      </w:tr>
                      <w:tr w:rsidR="001314CE" w:rsidRPr="006D1471" w:rsidTr="006D1471">
                        <w:trPr>
                          <w:cantSplit/>
                          <w:trHeight w:hRule="exact" w:val="893"/>
                        </w:trPr>
                        <w:tc>
                          <w:tcPr>
                            <w:tcW w:w="10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1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1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0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9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19</w:t>
                            </w:r>
                          </w:p>
                        </w:tc>
                      </w:tr>
                      <w:tr w:rsidR="001314CE" w:rsidRPr="006D1471" w:rsidTr="006D1471">
                        <w:trPr>
                          <w:cantSplit/>
                          <w:trHeight w:hRule="exact" w:val="893"/>
                        </w:trPr>
                        <w:tc>
                          <w:tcPr>
                            <w:tcW w:w="10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1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1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0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9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26</w:t>
                            </w:r>
                          </w:p>
                        </w:tc>
                      </w:tr>
                      <w:tr w:rsidR="001314CE" w:rsidRPr="006D1471" w:rsidTr="006D1471">
                        <w:trPr>
                          <w:cantSplit/>
                          <w:trHeight w:hRule="exact" w:val="893"/>
                        </w:trPr>
                        <w:tc>
                          <w:tcPr>
                            <w:tcW w:w="10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11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11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0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  <w:r w:rsidRPr="006D1471"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9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</w:p>
                        </w:tc>
                      </w:tr>
                      <w:tr w:rsidR="001314CE" w:rsidRPr="006D1471" w:rsidTr="006D1471">
                        <w:trPr>
                          <w:cantSplit/>
                          <w:trHeight w:hRule="exact" w:val="893"/>
                        </w:trPr>
                        <w:tc>
                          <w:tcPr>
                            <w:tcW w:w="10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suppressOverlap/>
                              <w:jc w:val="right"/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11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11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10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rFonts w:ascii="Times" w:hAnsi="Times"/>
                                <w:color w:val="B3AA7E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9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1314CE" w:rsidRPr="006D1471" w:rsidRDefault="001314CE" w:rsidP="006D1471">
                            <w:pPr>
                              <w:ind w:left="900" w:hanging="900"/>
                              <w:suppressOverlap/>
                              <w:jc w:val="right"/>
                              <w:rPr>
                                <w:color w:val="B3AA7E"/>
                                <w:sz w:val="34"/>
                              </w:rPr>
                            </w:pPr>
                          </w:p>
                        </w:tc>
                      </w:tr>
                    </w:tbl>
                    <w:p w:rsidR="001314CE" w:rsidRDefault="001314CE"/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2273935</wp:posOffset>
                </wp:positionH>
                <wp:positionV relativeFrom="paragraph">
                  <wp:posOffset>-3616960</wp:posOffset>
                </wp:positionV>
                <wp:extent cx="1600200" cy="571500"/>
                <wp:effectExtent l="0" t="0" r="0" b="0"/>
                <wp:wrapNone/>
                <wp:docPr id="4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14CE" w:rsidRPr="00D2326C" w:rsidRDefault="001314CE" w:rsidP="006D1471">
                            <w:pPr>
                              <w:rPr>
                                <w:rFonts w:ascii="Times" w:hAnsi="Times"/>
                                <w:b/>
                                <w:color w:val="282D74"/>
                                <w:sz w:val="50"/>
                              </w:rPr>
                            </w:pPr>
                            <w:r w:rsidRPr="00D2326C">
                              <w:rPr>
                                <w:rFonts w:ascii="Times" w:hAnsi="Times"/>
                                <w:b/>
                                <w:color w:val="282D74"/>
                                <w:sz w:val="50"/>
                              </w:rPr>
                              <w:t>2008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5" o:spid="_x0000_s1041" type="#_x0000_t202" style="position:absolute;left:0;text-align:left;margin-left:179.05pt;margin-top:-284.8pt;width:126pt;height: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" filled="f" stroked="f">
                <v:textbox>
                  <w:txbxContent>
                    <w:p w:rsidR="001314CE" w:rsidRPr="00D2326C" w:rsidRDefault="001314CE" w:rsidP="006D1471">
                      <w:pPr>
                        <w:rPr>
                          <w:rFonts w:ascii="Times" w:hAnsi="Times"/>
                          <w:b/>
                          <w:color w:val="282D74"/>
                          <w:sz w:val="50"/>
                        </w:rPr>
                      </w:pPr>
                      <w:r w:rsidRPr="00D2326C">
                        <w:rPr>
                          <w:rFonts w:ascii="Times" w:hAnsi="Times"/>
                          <w:b/>
                          <w:color w:val="282D74"/>
                          <w:sz w:val="50"/>
                        </w:rPr>
                        <w:t>2008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5194935</wp:posOffset>
                </wp:positionH>
                <wp:positionV relativeFrom="paragraph">
                  <wp:posOffset>-8442960</wp:posOffset>
                </wp:positionV>
                <wp:extent cx="1600200" cy="571500"/>
                <wp:effectExtent l="0" t="0" r="0" b="0"/>
                <wp:wrapNone/>
                <wp:docPr id="3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14CE" w:rsidRPr="00D2326C" w:rsidRDefault="001314CE" w:rsidP="006D1471">
                            <w:pPr>
                              <w:jc w:val="right"/>
                              <w:rPr>
                                <w:rFonts w:ascii="Times" w:hAnsi="Times"/>
                                <w:b/>
                                <w:color w:val="282D74"/>
                                <w:sz w:val="50"/>
                              </w:rPr>
                            </w:pPr>
                            <w:proofErr w:type="spellStart"/>
                            <w:r w:rsidRPr="00D2326C">
                              <w:rPr>
                                <w:rFonts w:ascii="Times" w:hAnsi="Times"/>
                                <w:b/>
                                <w:color w:val="282D74"/>
                                <w:sz w:val="50"/>
                              </w:rPr>
                              <w:t>january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4" o:spid="_x0000_s1042" type="#_x0000_t202" style="position:absolute;left:0;text-align:left;margin-left:409.05pt;margin-top:-664.8pt;width:126pt;height:4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" filled="f" stroked="f">
                <v:textbox>
                  <w:txbxContent>
                    <w:p w:rsidR="001314CE" w:rsidRPr="00D2326C" w:rsidRDefault="001314CE" w:rsidP="006D1471">
                      <w:pPr>
                        <w:jc w:val="right"/>
                        <w:rPr>
                          <w:rFonts w:ascii="Times" w:hAnsi="Times"/>
                          <w:b/>
                          <w:color w:val="282D74"/>
                          <w:sz w:val="50"/>
                        </w:rPr>
                      </w:pPr>
                      <w:proofErr w:type="spellStart"/>
                      <w:r w:rsidRPr="00D2326C">
                        <w:rPr>
                          <w:rFonts w:ascii="Times" w:hAnsi="Times"/>
                          <w:b/>
                          <w:color w:val="282D74"/>
                          <w:sz w:val="50"/>
                        </w:rPr>
                        <w:t>january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427FB" w:rsidRPr="002427FB" w:rsidRDefault="002427FB" w:rsidP="00900F3C">
      <w:pPr>
        <w:jc w:val="both"/>
      </w:pPr>
    </w:p>
    <w:p w:rsidR="002427FB" w:rsidRPr="002427FB" w:rsidRDefault="002427FB" w:rsidP="00900F3C">
      <w:pPr>
        <w:jc w:val="both"/>
      </w:pPr>
    </w:p>
    <w:p w:rsidR="002427FB" w:rsidRPr="002427FB" w:rsidRDefault="002427FB" w:rsidP="00900F3C">
      <w:pPr>
        <w:jc w:val="both"/>
      </w:pPr>
    </w:p>
    <w:p w:rsidR="002427FB" w:rsidRPr="00B01714" w:rsidRDefault="002427FB" w:rsidP="00900F3C">
      <w:pPr>
        <w:jc w:val="both"/>
        <w:rPr>
          <w:color w:val="0070C0"/>
        </w:rPr>
      </w:pPr>
    </w:p>
    <w:p w:rsidR="002427FB" w:rsidRDefault="009875C0" w:rsidP="00900F3C">
      <w:pPr>
        <w:pStyle w:val="ListParagraph"/>
        <w:numPr>
          <w:ilvl w:val="0"/>
          <w:numId w:val="5"/>
        </w:numPr>
        <w:ind w:left="360"/>
        <w:jc w:val="both"/>
        <w:rPr>
          <w:b/>
          <w:color w:val="0070C0"/>
          <w:sz w:val="26"/>
          <w:lang w:val="id-ID"/>
        </w:rPr>
      </w:pPr>
      <w:r>
        <w:rPr>
          <w:b/>
          <w:color w:val="0070C0"/>
          <w:sz w:val="26"/>
          <w:lang w:val="id-ID"/>
        </w:rPr>
        <w:t>LATAR BELAKANG</w:t>
      </w:r>
    </w:p>
    <w:p w:rsidR="00046A9A" w:rsidRDefault="00046A9A" w:rsidP="00046A9A">
      <w:pPr>
        <w:pStyle w:val="ListParagraph"/>
        <w:ind w:left="360" w:firstLine="360"/>
        <w:jc w:val="both"/>
        <w:rPr>
          <w:bCs/>
          <w:sz w:val="26"/>
        </w:rPr>
      </w:pPr>
      <w:r w:rsidRPr="00046A9A">
        <w:rPr>
          <w:bCs/>
          <w:sz w:val="26"/>
          <w:lang w:val="id-ID"/>
        </w:rPr>
        <w:t>ICON NTB mengajukan konsep ini kepada Medica Farma Husada untuk mengadakan seminarpakar yang menggabungkan pengalaman dan keahlian ICON dalam melakukan programpelatihan dan pemberdayaan tentang kewirausahaan dengan aspek kesehatan. Proposal ini</w:t>
      </w:r>
      <w:r>
        <w:rPr>
          <w:bCs/>
          <w:sz w:val="26"/>
        </w:rPr>
        <w:t xml:space="preserve"> </w:t>
      </w:r>
      <w:r w:rsidRPr="00046A9A">
        <w:rPr>
          <w:bCs/>
          <w:sz w:val="26"/>
          <w:lang w:val="id-ID"/>
        </w:rPr>
        <w:t>menciptakan peluang bagi Medica Farma Husada untuk meningkatkan kompetensi dan kinerja</w:t>
      </w:r>
      <w:r>
        <w:rPr>
          <w:bCs/>
          <w:sz w:val="26"/>
        </w:rPr>
        <w:t xml:space="preserve"> </w:t>
      </w:r>
      <w:r w:rsidRPr="00046A9A">
        <w:rPr>
          <w:bCs/>
          <w:sz w:val="26"/>
          <w:lang w:val="id-ID"/>
        </w:rPr>
        <w:t>mahasiswa-mahasiswi dengan mengintegrasikan dua bidang yang berbeda ini, yang akan</w:t>
      </w:r>
      <w:r>
        <w:rPr>
          <w:bCs/>
          <w:sz w:val="26"/>
        </w:rPr>
        <w:t xml:space="preserve"> </w:t>
      </w:r>
      <w:r w:rsidRPr="00046A9A">
        <w:rPr>
          <w:bCs/>
          <w:sz w:val="26"/>
          <w:lang w:val="id-ID"/>
        </w:rPr>
        <w:t>membantu menciptakan lulusan yang lebih komprehensif dan siap bersaing di dunia kerja</w:t>
      </w:r>
      <w:r>
        <w:rPr>
          <w:bCs/>
          <w:sz w:val="26"/>
        </w:rPr>
        <w:t>.</w:t>
      </w:r>
    </w:p>
    <w:p w:rsidR="00046A9A" w:rsidRDefault="00046A9A" w:rsidP="00046A9A">
      <w:pPr>
        <w:pStyle w:val="ListParagraph"/>
        <w:ind w:left="360" w:firstLine="360"/>
        <w:jc w:val="both"/>
        <w:rPr>
          <w:bCs/>
          <w:sz w:val="26"/>
        </w:rPr>
      </w:pPr>
      <w:r w:rsidRPr="00046A9A">
        <w:rPr>
          <w:bCs/>
          <w:sz w:val="26"/>
        </w:rPr>
        <w:t xml:space="preserve">Latar </w:t>
      </w:r>
      <w:proofErr w:type="spellStart"/>
      <w:r w:rsidRPr="00046A9A">
        <w:rPr>
          <w:bCs/>
          <w:sz w:val="26"/>
        </w:rPr>
        <w:t>belakang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konsep</w:t>
      </w:r>
      <w:proofErr w:type="spellEnd"/>
      <w:r w:rsidRPr="00046A9A">
        <w:rPr>
          <w:bCs/>
          <w:sz w:val="26"/>
        </w:rPr>
        <w:t xml:space="preserve"> ini </w:t>
      </w:r>
      <w:proofErr w:type="spellStart"/>
      <w:r w:rsidRPr="00046A9A">
        <w:rPr>
          <w:bCs/>
          <w:sz w:val="26"/>
        </w:rPr>
        <w:t>didorong</w:t>
      </w:r>
      <w:proofErr w:type="spellEnd"/>
      <w:r w:rsidRPr="00046A9A">
        <w:rPr>
          <w:bCs/>
          <w:sz w:val="26"/>
        </w:rPr>
        <w:t xml:space="preserve"> oleh </w:t>
      </w:r>
      <w:proofErr w:type="spellStart"/>
      <w:r w:rsidRPr="00046A9A">
        <w:rPr>
          <w:bCs/>
          <w:sz w:val="26"/>
        </w:rPr>
        <w:t>perubahan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dinamis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dalam</w:t>
      </w:r>
      <w:proofErr w:type="spellEnd"/>
      <w:r w:rsidRPr="00046A9A">
        <w:rPr>
          <w:bCs/>
          <w:sz w:val="26"/>
        </w:rPr>
        <w:t xml:space="preserve"> dunia </w:t>
      </w:r>
      <w:proofErr w:type="spellStart"/>
      <w:r w:rsidRPr="00046A9A">
        <w:rPr>
          <w:bCs/>
          <w:sz w:val="26"/>
        </w:rPr>
        <w:t>pendidikan</w:t>
      </w:r>
      <w:proofErr w:type="spellEnd"/>
      <w:r w:rsidRPr="00046A9A">
        <w:rPr>
          <w:bCs/>
          <w:sz w:val="26"/>
        </w:rPr>
        <w:t xml:space="preserve"> dan</w:t>
      </w:r>
      <w:r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pekerjaan</w:t>
      </w:r>
      <w:proofErr w:type="spellEnd"/>
      <w:r w:rsidRPr="00046A9A">
        <w:rPr>
          <w:bCs/>
          <w:sz w:val="26"/>
        </w:rPr>
        <w:t xml:space="preserve">. </w:t>
      </w:r>
      <w:proofErr w:type="spellStart"/>
      <w:r w:rsidRPr="00046A9A">
        <w:rPr>
          <w:bCs/>
          <w:sz w:val="26"/>
        </w:rPr>
        <w:t>Terutama</w:t>
      </w:r>
      <w:proofErr w:type="spellEnd"/>
      <w:r w:rsidRPr="00046A9A">
        <w:rPr>
          <w:bCs/>
          <w:sz w:val="26"/>
        </w:rPr>
        <w:t xml:space="preserve">, </w:t>
      </w:r>
      <w:proofErr w:type="spellStart"/>
      <w:r w:rsidRPr="00046A9A">
        <w:rPr>
          <w:bCs/>
          <w:sz w:val="26"/>
        </w:rPr>
        <w:t>pergeseran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paradigma</w:t>
      </w:r>
      <w:proofErr w:type="spellEnd"/>
      <w:r w:rsidRPr="00046A9A">
        <w:rPr>
          <w:bCs/>
          <w:sz w:val="26"/>
        </w:rPr>
        <w:t xml:space="preserve"> yang </w:t>
      </w:r>
      <w:proofErr w:type="spellStart"/>
      <w:r w:rsidRPr="00046A9A">
        <w:rPr>
          <w:bCs/>
          <w:sz w:val="26"/>
        </w:rPr>
        <w:t>kuat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menuju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kewirausahaan</w:t>
      </w:r>
      <w:proofErr w:type="spellEnd"/>
      <w:r w:rsidRPr="00046A9A">
        <w:rPr>
          <w:bCs/>
          <w:sz w:val="26"/>
        </w:rPr>
        <w:t xml:space="preserve"> dan inovasi</w:t>
      </w:r>
      <w:r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dalam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berbagai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sektor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ekonomi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telah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meningkatkan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permintaan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akan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individu</w:t>
      </w:r>
      <w:proofErr w:type="spellEnd"/>
      <w:r w:rsidRPr="00046A9A">
        <w:rPr>
          <w:bCs/>
          <w:sz w:val="26"/>
        </w:rPr>
        <w:t xml:space="preserve"> yang memiliki</w:t>
      </w:r>
      <w:r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pemahaman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tentang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kesehatan</w:t>
      </w:r>
      <w:proofErr w:type="spellEnd"/>
      <w:r w:rsidRPr="00046A9A">
        <w:rPr>
          <w:bCs/>
          <w:sz w:val="26"/>
        </w:rPr>
        <w:t xml:space="preserve">, </w:t>
      </w:r>
      <w:proofErr w:type="spellStart"/>
      <w:r w:rsidRPr="00046A9A">
        <w:rPr>
          <w:bCs/>
          <w:sz w:val="26"/>
        </w:rPr>
        <w:t>baik</w:t>
      </w:r>
      <w:proofErr w:type="spellEnd"/>
      <w:r w:rsidRPr="00046A9A">
        <w:rPr>
          <w:bCs/>
          <w:sz w:val="26"/>
        </w:rPr>
        <w:t xml:space="preserve"> sebagai </w:t>
      </w:r>
      <w:proofErr w:type="spellStart"/>
      <w:r w:rsidRPr="00046A9A">
        <w:rPr>
          <w:bCs/>
          <w:sz w:val="26"/>
        </w:rPr>
        <w:t>aspek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pribadi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maupun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profesional</w:t>
      </w:r>
      <w:proofErr w:type="spellEnd"/>
      <w:r w:rsidRPr="00046A9A">
        <w:rPr>
          <w:bCs/>
          <w:sz w:val="26"/>
        </w:rPr>
        <w:t xml:space="preserve">. Di </w:t>
      </w:r>
      <w:proofErr w:type="spellStart"/>
      <w:r w:rsidRPr="00046A9A">
        <w:rPr>
          <w:bCs/>
          <w:sz w:val="26"/>
        </w:rPr>
        <w:t>sisi</w:t>
      </w:r>
      <w:proofErr w:type="spellEnd"/>
      <w:r w:rsidRPr="00046A9A">
        <w:rPr>
          <w:bCs/>
          <w:sz w:val="26"/>
        </w:rPr>
        <w:t xml:space="preserve"> lain,</w:t>
      </w:r>
      <w:r>
        <w:rPr>
          <w:bCs/>
          <w:sz w:val="26"/>
        </w:rPr>
        <w:t xml:space="preserve"> </w:t>
      </w:r>
      <w:r w:rsidRPr="00046A9A">
        <w:rPr>
          <w:bCs/>
          <w:sz w:val="26"/>
        </w:rPr>
        <w:t xml:space="preserve">Medica Farma </w:t>
      </w:r>
      <w:proofErr w:type="spellStart"/>
      <w:r w:rsidRPr="00046A9A">
        <w:rPr>
          <w:bCs/>
          <w:sz w:val="26"/>
        </w:rPr>
        <w:t>Husada</w:t>
      </w:r>
      <w:proofErr w:type="spellEnd"/>
      <w:r w:rsidRPr="00046A9A">
        <w:rPr>
          <w:bCs/>
          <w:sz w:val="26"/>
        </w:rPr>
        <w:t xml:space="preserve">, sebagai </w:t>
      </w:r>
      <w:proofErr w:type="spellStart"/>
      <w:r w:rsidRPr="00046A9A">
        <w:rPr>
          <w:bCs/>
          <w:sz w:val="26"/>
        </w:rPr>
        <w:t>institusi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pendidikan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tinggi</w:t>
      </w:r>
      <w:proofErr w:type="spellEnd"/>
      <w:r w:rsidRPr="00046A9A">
        <w:rPr>
          <w:bCs/>
          <w:sz w:val="26"/>
        </w:rPr>
        <w:t xml:space="preserve">, memiliki tanggung </w:t>
      </w:r>
      <w:proofErr w:type="spellStart"/>
      <w:r w:rsidRPr="00046A9A">
        <w:rPr>
          <w:bCs/>
          <w:sz w:val="26"/>
        </w:rPr>
        <w:t>jawab</w:t>
      </w:r>
      <w:proofErr w:type="spellEnd"/>
      <w:r w:rsidRPr="00046A9A">
        <w:rPr>
          <w:bCs/>
          <w:sz w:val="26"/>
        </w:rPr>
        <w:t xml:space="preserve"> untuk</w:t>
      </w:r>
      <w:r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menghasilkan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lulusan</w:t>
      </w:r>
      <w:proofErr w:type="spellEnd"/>
      <w:r w:rsidRPr="00046A9A">
        <w:rPr>
          <w:bCs/>
          <w:sz w:val="26"/>
        </w:rPr>
        <w:t xml:space="preserve"> yang </w:t>
      </w:r>
      <w:proofErr w:type="spellStart"/>
      <w:r w:rsidRPr="00046A9A">
        <w:rPr>
          <w:bCs/>
          <w:sz w:val="26"/>
        </w:rPr>
        <w:t>mampu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berkontribusi</w:t>
      </w:r>
      <w:proofErr w:type="spellEnd"/>
      <w:r w:rsidRPr="00046A9A">
        <w:rPr>
          <w:bCs/>
          <w:sz w:val="26"/>
        </w:rPr>
        <w:t xml:space="preserve"> secara </w:t>
      </w:r>
      <w:proofErr w:type="spellStart"/>
      <w:r w:rsidRPr="00046A9A">
        <w:rPr>
          <w:bCs/>
          <w:sz w:val="26"/>
        </w:rPr>
        <w:t>berarti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dalam</w:t>
      </w:r>
      <w:proofErr w:type="spellEnd"/>
      <w:r w:rsidRPr="00046A9A">
        <w:rPr>
          <w:bCs/>
          <w:sz w:val="26"/>
        </w:rPr>
        <w:t xml:space="preserve"> dunia </w:t>
      </w:r>
      <w:proofErr w:type="spellStart"/>
      <w:r w:rsidRPr="00046A9A">
        <w:rPr>
          <w:bCs/>
          <w:sz w:val="26"/>
        </w:rPr>
        <w:t>kesehatan</w:t>
      </w:r>
      <w:proofErr w:type="spellEnd"/>
      <w:r w:rsidRPr="00046A9A">
        <w:rPr>
          <w:bCs/>
          <w:sz w:val="26"/>
        </w:rPr>
        <w:t xml:space="preserve"> yang</w:t>
      </w:r>
      <w:r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berkembang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pesat</w:t>
      </w:r>
      <w:proofErr w:type="spellEnd"/>
      <w:r w:rsidRPr="00046A9A">
        <w:rPr>
          <w:bCs/>
          <w:sz w:val="26"/>
        </w:rPr>
        <w:t xml:space="preserve">. Oleh </w:t>
      </w:r>
      <w:proofErr w:type="spellStart"/>
      <w:r w:rsidRPr="00046A9A">
        <w:rPr>
          <w:bCs/>
          <w:sz w:val="26"/>
        </w:rPr>
        <w:t>karena</w:t>
      </w:r>
      <w:proofErr w:type="spellEnd"/>
      <w:r w:rsidRPr="00046A9A">
        <w:rPr>
          <w:bCs/>
          <w:sz w:val="26"/>
        </w:rPr>
        <w:t xml:space="preserve"> itu, </w:t>
      </w:r>
      <w:proofErr w:type="spellStart"/>
      <w:r w:rsidRPr="00046A9A">
        <w:rPr>
          <w:bCs/>
          <w:sz w:val="26"/>
        </w:rPr>
        <w:t>menggabungkan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keahlian</w:t>
      </w:r>
      <w:proofErr w:type="spellEnd"/>
      <w:r w:rsidRPr="00046A9A">
        <w:rPr>
          <w:bCs/>
          <w:sz w:val="26"/>
        </w:rPr>
        <w:t xml:space="preserve"> ICON NTB </w:t>
      </w:r>
      <w:proofErr w:type="spellStart"/>
      <w:r w:rsidRPr="00046A9A">
        <w:rPr>
          <w:bCs/>
          <w:sz w:val="26"/>
        </w:rPr>
        <w:t>dalam</w:t>
      </w:r>
      <w:proofErr w:type="spellEnd"/>
      <w:r w:rsidRPr="00046A9A">
        <w:rPr>
          <w:bCs/>
          <w:sz w:val="26"/>
        </w:rPr>
        <w:t xml:space="preserve"> pelatihan dan</w:t>
      </w:r>
      <w:r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pemberdayaan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kewirausahaan</w:t>
      </w:r>
      <w:proofErr w:type="spellEnd"/>
      <w:r w:rsidRPr="00046A9A">
        <w:rPr>
          <w:bCs/>
          <w:sz w:val="26"/>
        </w:rPr>
        <w:t xml:space="preserve"> dengan </w:t>
      </w:r>
      <w:proofErr w:type="spellStart"/>
      <w:r w:rsidRPr="00046A9A">
        <w:rPr>
          <w:bCs/>
          <w:sz w:val="26"/>
        </w:rPr>
        <w:t>fokus</w:t>
      </w:r>
      <w:proofErr w:type="spellEnd"/>
      <w:r w:rsidRPr="00046A9A">
        <w:rPr>
          <w:bCs/>
          <w:sz w:val="26"/>
        </w:rPr>
        <w:t xml:space="preserve"> pada </w:t>
      </w:r>
      <w:proofErr w:type="spellStart"/>
      <w:r w:rsidRPr="00046A9A">
        <w:rPr>
          <w:bCs/>
          <w:sz w:val="26"/>
        </w:rPr>
        <w:t>kesehatan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akan</w:t>
      </w:r>
      <w:proofErr w:type="spellEnd"/>
      <w:r w:rsidRPr="00046A9A">
        <w:rPr>
          <w:bCs/>
          <w:sz w:val="26"/>
        </w:rPr>
        <w:t xml:space="preserve"> memberikan</w:t>
      </w:r>
      <w:r>
        <w:rPr>
          <w:bCs/>
          <w:sz w:val="26"/>
        </w:rPr>
        <w:t xml:space="preserve"> </w:t>
      </w:r>
      <w:r w:rsidRPr="00046A9A">
        <w:rPr>
          <w:bCs/>
          <w:sz w:val="26"/>
        </w:rPr>
        <w:t>mahasiswa-</w:t>
      </w:r>
      <w:proofErr w:type="spellStart"/>
      <w:r w:rsidRPr="00046A9A">
        <w:rPr>
          <w:bCs/>
          <w:sz w:val="26"/>
        </w:rPr>
        <w:t>mahasiswi</w:t>
      </w:r>
      <w:proofErr w:type="spellEnd"/>
      <w:r w:rsidRPr="00046A9A">
        <w:rPr>
          <w:bCs/>
          <w:sz w:val="26"/>
        </w:rPr>
        <w:t xml:space="preserve"> kesempatan untuk </w:t>
      </w:r>
      <w:proofErr w:type="spellStart"/>
      <w:r w:rsidRPr="00046A9A">
        <w:rPr>
          <w:bCs/>
          <w:sz w:val="26"/>
        </w:rPr>
        <w:t>mengembangkan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keterampilan</w:t>
      </w:r>
      <w:proofErr w:type="spellEnd"/>
      <w:r w:rsidRPr="00046A9A">
        <w:rPr>
          <w:bCs/>
          <w:sz w:val="26"/>
        </w:rPr>
        <w:t xml:space="preserve"> yang </w:t>
      </w:r>
      <w:proofErr w:type="spellStart"/>
      <w:r w:rsidRPr="00046A9A">
        <w:rPr>
          <w:bCs/>
          <w:sz w:val="26"/>
        </w:rPr>
        <w:t>relevan</w:t>
      </w:r>
      <w:proofErr w:type="spellEnd"/>
      <w:r w:rsidRPr="00046A9A">
        <w:rPr>
          <w:bCs/>
          <w:sz w:val="26"/>
        </w:rPr>
        <w:t xml:space="preserve"> dan</w:t>
      </w:r>
      <w:r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meningkatkan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daya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saing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mereka</w:t>
      </w:r>
      <w:proofErr w:type="spellEnd"/>
      <w:r w:rsidRPr="00046A9A">
        <w:rPr>
          <w:bCs/>
          <w:sz w:val="26"/>
        </w:rPr>
        <w:t xml:space="preserve"> di pasar kerja yang </w:t>
      </w:r>
      <w:proofErr w:type="spellStart"/>
      <w:r w:rsidRPr="00046A9A">
        <w:rPr>
          <w:bCs/>
          <w:sz w:val="26"/>
        </w:rPr>
        <w:t>kompetitif</w:t>
      </w:r>
      <w:proofErr w:type="spellEnd"/>
      <w:r w:rsidRPr="00046A9A">
        <w:rPr>
          <w:bCs/>
          <w:sz w:val="26"/>
        </w:rPr>
        <w:t>.</w:t>
      </w:r>
      <w:r>
        <w:rPr>
          <w:bCs/>
          <w:sz w:val="26"/>
        </w:rPr>
        <w:t xml:space="preserve"> </w:t>
      </w:r>
    </w:p>
    <w:p w:rsidR="00046A9A" w:rsidRPr="00046A9A" w:rsidRDefault="00046A9A" w:rsidP="00046A9A">
      <w:pPr>
        <w:pStyle w:val="ListParagraph"/>
        <w:ind w:left="360" w:firstLine="360"/>
        <w:jc w:val="both"/>
        <w:rPr>
          <w:bCs/>
          <w:sz w:val="26"/>
        </w:rPr>
      </w:pPr>
      <w:r w:rsidRPr="00046A9A">
        <w:rPr>
          <w:bCs/>
          <w:sz w:val="26"/>
        </w:rPr>
        <w:t xml:space="preserve">Selain itu, </w:t>
      </w:r>
      <w:proofErr w:type="spellStart"/>
      <w:r w:rsidRPr="00046A9A">
        <w:rPr>
          <w:bCs/>
          <w:sz w:val="26"/>
        </w:rPr>
        <w:t>latar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belakang</w:t>
      </w:r>
      <w:proofErr w:type="spellEnd"/>
      <w:r w:rsidRPr="00046A9A">
        <w:rPr>
          <w:bCs/>
          <w:sz w:val="26"/>
        </w:rPr>
        <w:t xml:space="preserve"> ini juga </w:t>
      </w:r>
      <w:proofErr w:type="spellStart"/>
      <w:r w:rsidRPr="00046A9A">
        <w:rPr>
          <w:bCs/>
          <w:sz w:val="26"/>
        </w:rPr>
        <w:t>mempertimbangkan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pentingnya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kolaborasi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antara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sektor</w:t>
      </w:r>
      <w:proofErr w:type="spellEnd"/>
      <w:r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pendidikan</w:t>
      </w:r>
      <w:proofErr w:type="spellEnd"/>
      <w:r w:rsidRPr="00046A9A">
        <w:rPr>
          <w:bCs/>
          <w:sz w:val="26"/>
        </w:rPr>
        <w:t xml:space="preserve"> dan </w:t>
      </w:r>
      <w:proofErr w:type="spellStart"/>
      <w:r w:rsidRPr="00046A9A">
        <w:rPr>
          <w:bCs/>
          <w:sz w:val="26"/>
        </w:rPr>
        <w:t>industri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dalam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menghasilkan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lulusan</w:t>
      </w:r>
      <w:proofErr w:type="spellEnd"/>
      <w:r w:rsidRPr="00046A9A">
        <w:rPr>
          <w:bCs/>
          <w:sz w:val="26"/>
        </w:rPr>
        <w:t xml:space="preserve"> yang siap kerja. Dengan seminar </w:t>
      </w:r>
      <w:proofErr w:type="spellStart"/>
      <w:r w:rsidRPr="00046A9A">
        <w:rPr>
          <w:bCs/>
          <w:sz w:val="26"/>
        </w:rPr>
        <w:t>pakar</w:t>
      </w:r>
      <w:proofErr w:type="spellEnd"/>
      <w:r w:rsidRPr="00046A9A">
        <w:rPr>
          <w:bCs/>
          <w:sz w:val="26"/>
        </w:rPr>
        <w:t xml:space="preserve"> ini,</w:t>
      </w:r>
      <w:r>
        <w:rPr>
          <w:bCs/>
          <w:sz w:val="26"/>
        </w:rPr>
        <w:t xml:space="preserve"> </w:t>
      </w:r>
      <w:r w:rsidRPr="00046A9A">
        <w:rPr>
          <w:bCs/>
          <w:sz w:val="26"/>
        </w:rPr>
        <w:t xml:space="preserve">Medica Farma </w:t>
      </w:r>
      <w:proofErr w:type="spellStart"/>
      <w:r w:rsidRPr="00046A9A">
        <w:rPr>
          <w:bCs/>
          <w:sz w:val="26"/>
        </w:rPr>
        <w:t>Husada</w:t>
      </w:r>
      <w:proofErr w:type="spellEnd"/>
      <w:r w:rsidRPr="00046A9A">
        <w:rPr>
          <w:bCs/>
          <w:sz w:val="26"/>
        </w:rPr>
        <w:t xml:space="preserve"> dapat </w:t>
      </w:r>
      <w:proofErr w:type="spellStart"/>
      <w:r w:rsidRPr="00046A9A">
        <w:rPr>
          <w:bCs/>
          <w:sz w:val="26"/>
        </w:rPr>
        <w:t>memperkuat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hubungan</w:t>
      </w:r>
      <w:proofErr w:type="spellEnd"/>
      <w:r w:rsidRPr="00046A9A">
        <w:rPr>
          <w:bCs/>
          <w:sz w:val="26"/>
        </w:rPr>
        <w:t xml:space="preserve"> dengan ICON NTB sebagai </w:t>
      </w:r>
      <w:proofErr w:type="spellStart"/>
      <w:r w:rsidRPr="00046A9A">
        <w:rPr>
          <w:bCs/>
          <w:sz w:val="26"/>
        </w:rPr>
        <w:t>komunitas</w:t>
      </w:r>
      <w:proofErr w:type="spellEnd"/>
      <w:r>
        <w:rPr>
          <w:bCs/>
          <w:sz w:val="26"/>
        </w:rPr>
        <w:t xml:space="preserve"> </w:t>
      </w:r>
      <w:r w:rsidRPr="00046A9A">
        <w:rPr>
          <w:bCs/>
          <w:sz w:val="26"/>
        </w:rPr>
        <w:t xml:space="preserve">yang </w:t>
      </w:r>
      <w:proofErr w:type="spellStart"/>
      <w:r w:rsidRPr="00046A9A">
        <w:rPr>
          <w:bCs/>
          <w:sz w:val="26"/>
        </w:rPr>
        <w:t>telah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terbukti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dalam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mendukung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pengembangan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keahlian</w:t>
      </w:r>
      <w:proofErr w:type="spellEnd"/>
      <w:r w:rsidRPr="00046A9A">
        <w:rPr>
          <w:bCs/>
          <w:sz w:val="26"/>
        </w:rPr>
        <w:t xml:space="preserve"> dan </w:t>
      </w:r>
      <w:proofErr w:type="spellStart"/>
      <w:r w:rsidRPr="00046A9A">
        <w:rPr>
          <w:bCs/>
          <w:sz w:val="26"/>
        </w:rPr>
        <w:t>pemahaman</w:t>
      </w:r>
      <w:proofErr w:type="spellEnd"/>
      <w:r w:rsidRPr="00046A9A">
        <w:rPr>
          <w:bCs/>
          <w:sz w:val="26"/>
        </w:rPr>
        <w:t xml:space="preserve"> mahasiswa.</w:t>
      </w:r>
      <w:r>
        <w:rPr>
          <w:bCs/>
          <w:sz w:val="26"/>
        </w:rPr>
        <w:t xml:space="preserve"> </w:t>
      </w:r>
      <w:r w:rsidRPr="00046A9A">
        <w:rPr>
          <w:bCs/>
          <w:sz w:val="26"/>
        </w:rPr>
        <w:t xml:space="preserve">Ini bukan </w:t>
      </w:r>
      <w:proofErr w:type="spellStart"/>
      <w:r w:rsidRPr="00046A9A">
        <w:rPr>
          <w:bCs/>
          <w:sz w:val="26"/>
        </w:rPr>
        <w:t>hanya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akan</w:t>
      </w:r>
      <w:proofErr w:type="spellEnd"/>
      <w:r w:rsidRPr="00046A9A">
        <w:rPr>
          <w:bCs/>
          <w:sz w:val="26"/>
        </w:rPr>
        <w:t xml:space="preserve"> memberikan </w:t>
      </w:r>
      <w:proofErr w:type="spellStart"/>
      <w:r w:rsidRPr="00046A9A">
        <w:rPr>
          <w:bCs/>
          <w:sz w:val="26"/>
        </w:rPr>
        <w:t>nilai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tambah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bagi</w:t>
      </w:r>
      <w:proofErr w:type="spellEnd"/>
      <w:r w:rsidRPr="00046A9A">
        <w:rPr>
          <w:bCs/>
          <w:sz w:val="26"/>
        </w:rPr>
        <w:t xml:space="preserve"> mahasiswa, </w:t>
      </w:r>
      <w:proofErr w:type="spellStart"/>
      <w:r w:rsidRPr="00046A9A">
        <w:rPr>
          <w:bCs/>
          <w:sz w:val="26"/>
        </w:rPr>
        <w:t>tetapi</w:t>
      </w:r>
      <w:proofErr w:type="spellEnd"/>
      <w:r w:rsidRPr="00046A9A">
        <w:rPr>
          <w:bCs/>
          <w:sz w:val="26"/>
        </w:rPr>
        <w:t xml:space="preserve"> juga </w:t>
      </w:r>
      <w:proofErr w:type="spellStart"/>
      <w:r w:rsidRPr="00046A9A">
        <w:rPr>
          <w:bCs/>
          <w:sz w:val="26"/>
        </w:rPr>
        <w:t>akan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menciptakan</w:t>
      </w:r>
      <w:proofErr w:type="spellEnd"/>
      <w:r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sinergi</w:t>
      </w:r>
      <w:proofErr w:type="spellEnd"/>
      <w:r w:rsidRPr="00046A9A">
        <w:rPr>
          <w:bCs/>
          <w:sz w:val="26"/>
        </w:rPr>
        <w:t xml:space="preserve"> yang </w:t>
      </w:r>
      <w:proofErr w:type="spellStart"/>
      <w:r w:rsidRPr="00046A9A">
        <w:rPr>
          <w:bCs/>
          <w:sz w:val="26"/>
        </w:rPr>
        <w:t>bermanfaat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antara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pendidikan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tinggi</w:t>
      </w:r>
      <w:proofErr w:type="spellEnd"/>
      <w:r w:rsidRPr="00046A9A">
        <w:rPr>
          <w:bCs/>
          <w:sz w:val="26"/>
        </w:rPr>
        <w:t xml:space="preserve"> dan </w:t>
      </w:r>
      <w:proofErr w:type="spellStart"/>
      <w:r w:rsidRPr="00046A9A">
        <w:rPr>
          <w:bCs/>
          <w:sz w:val="26"/>
        </w:rPr>
        <w:t>sektor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kesehatan</w:t>
      </w:r>
      <w:proofErr w:type="spellEnd"/>
      <w:r w:rsidRPr="00046A9A">
        <w:rPr>
          <w:bCs/>
          <w:sz w:val="26"/>
        </w:rPr>
        <w:t xml:space="preserve">, yang pada </w:t>
      </w:r>
      <w:proofErr w:type="spellStart"/>
      <w:r w:rsidRPr="00046A9A">
        <w:rPr>
          <w:bCs/>
          <w:sz w:val="26"/>
        </w:rPr>
        <w:t>gilirannya</w:t>
      </w:r>
      <w:proofErr w:type="spellEnd"/>
      <w:r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akan</w:t>
      </w:r>
      <w:proofErr w:type="spellEnd"/>
      <w:r w:rsidRPr="00046A9A">
        <w:rPr>
          <w:bCs/>
          <w:sz w:val="26"/>
        </w:rPr>
        <w:t xml:space="preserve"> memberikan </w:t>
      </w:r>
      <w:proofErr w:type="spellStart"/>
      <w:r w:rsidRPr="00046A9A">
        <w:rPr>
          <w:bCs/>
          <w:sz w:val="26"/>
        </w:rPr>
        <w:t>manfaat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jangka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panjang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bagi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kedua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belah</w:t>
      </w:r>
      <w:proofErr w:type="spellEnd"/>
      <w:r w:rsidRPr="00046A9A">
        <w:rPr>
          <w:bCs/>
          <w:sz w:val="26"/>
        </w:rPr>
        <w:t xml:space="preserve"> </w:t>
      </w:r>
      <w:proofErr w:type="spellStart"/>
      <w:r w:rsidRPr="00046A9A">
        <w:rPr>
          <w:bCs/>
          <w:sz w:val="26"/>
        </w:rPr>
        <w:t>pihak</w:t>
      </w:r>
      <w:proofErr w:type="spellEnd"/>
    </w:p>
    <w:p w:rsidR="002427FB" w:rsidRPr="002427FB" w:rsidRDefault="002427FB" w:rsidP="00900F3C">
      <w:pPr>
        <w:jc w:val="both"/>
      </w:pPr>
    </w:p>
    <w:p w:rsidR="00B01714" w:rsidRDefault="00B01714" w:rsidP="00900F3C">
      <w:pPr>
        <w:pStyle w:val="ListParagraph"/>
        <w:numPr>
          <w:ilvl w:val="0"/>
          <w:numId w:val="5"/>
        </w:numPr>
        <w:ind w:left="360"/>
        <w:jc w:val="both"/>
        <w:rPr>
          <w:b/>
          <w:color w:val="0070C0"/>
          <w:sz w:val="26"/>
          <w:lang w:val="id-ID"/>
        </w:rPr>
      </w:pPr>
      <w:r w:rsidRPr="009875C0">
        <w:rPr>
          <w:b/>
          <w:color w:val="0070C0"/>
          <w:sz w:val="26"/>
          <w:lang w:val="id-ID"/>
        </w:rPr>
        <w:t>TUJUAN KEGIATAN</w:t>
      </w:r>
    </w:p>
    <w:p w:rsidR="00900F3C" w:rsidRPr="009875C0" w:rsidRDefault="00900F3C" w:rsidP="00900F3C">
      <w:pPr>
        <w:pStyle w:val="ListParagraph"/>
        <w:ind w:left="360"/>
        <w:jc w:val="both"/>
        <w:rPr>
          <w:b/>
          <w:color w:val="0070C0"/>
          <w:sz w:val="26"/>
          <w:lang w:val="id-ID"/>
        </w:rPr>
      </w:pPr>
    </w:p>
    <w:p w:rsidR="00046A9A" w:rsidRPr="00046A9A" w:rsidRDefault="00046A9A" w:rsidP="00046A9A">
      <w:pPr>
        <w:ind w:firstLine="360"/>
        <w:jc w:val="both"/>
        <w:rPr>
          <w:lang w:val="id-ID"/>
        </w:rPr>
      </w:pPr>
      <w:r w:rsidRPr="00046A9A">
        <w:rPr>
          <w:lang w:val="id-ID"/>
        </w:rPr>
        <w:t>Tujuan utama dari seminar pakar yang diajukan ini adalah:</w:t>
      </w:r>
    </w:p>
    <w:p w:rsidR="00046A9A" w:rsidRDefault="00046A9A" w:rsidP="00046A9A">
      <w:pPr>
        <w:pStyle w:val="ListParagraph"/>
        <w:numPr>
          <w:ilvl w:val="0"/>
          <w:numId w:val="12"/>
        </w:numPr>
        <w:jc w:val="both"/>
        <w:rPr>
          <w:lang w:val="id-ID"/>
        </w:rPr>
      </w:pPr>
      <w:r w:rsidRPr="00046A9A">
        <w:rPr>
          <w:lang w:val="id-ID"/>
        </w:rPr>
        <w:t>Meningkatkan kompetensi dan keterampilan mahasiswa-mahasiswi di Medica Farma</w:t>
      </w:r>
      <w:r>
        <w:t xml:space="preserve"> </w:t>
      </w:r>
      <w:r w:rsidRPr="00046A9A">
        <w:rPr>
          <w:lang w:val="id-ID"/>
        </w:rPr>
        <w:t>Husada dalam hal kewirausahaan dan kesehatan</w:t>
      </w:r>
    </w:p>
    <w:p w:rsidR="00046A9A" w:rsidRDefault="00046A9A" w:rsidP="00046A9A">
      <w:pPr>
        <w:pStyle w:val="ListParagraph"/>
        <w:numPr>
          <w:ilvl w:val="0"/>
          <w:numId w:val="12"/>
        </w:numPr>
        <w:jc w:val="both"/>
        <w:rPr>
          <w:lang w:val="id-ID"/>
        </w:rPr>
      </w:pPr>
      <w:r w:rsidRPr="00046A9A">
        <w:rPr>
          <w:lang w:val="id-ID"/>
        </w:rPr>
        <w:t>Memberikan pemahaman yang lebih mendalam tentang kesehatan sebagai aspek yang</w:t>
      </w:r>
      <w:r>
        <w:t xml:space="preserve"> </w:t>
      </w:r>
      <w:r w:rsidRPr="00046A9A">
        <w:rPr>
          <w:lang w:val="id-ID"/>
        </w:rPr>
        <w:t>penting dalam konteks kewirausahaan</w:t>
      </w:r>
    </w:p>
    <w:p w:rsidR="00063E28" w:rsidRPr="00046A9A" w:rsidRDefault="00046A9A" w:rsidP="00046A9A">
      <w:pPr>
        <w:pStyle w:val="ListParagraph"/>
        <w:numPr>
          <w:ilvl w:val="0"/>
          <w:numId w:val="12"/>
        </w:numPr>
        <w:jc w:val="both"/>
        <w:rPr>
          <w:lang w:val="id-ID"/>
        </w:rPr>
      </w:pPr>
      <w:r w:rsidRPr="00046A9A">
        <w:rPr>
          <w:lang w:val="id-ID"/>
        </w:rPr>
        <w:lastRenderedPageBreak/>
        <w:t>Mendorong mereka untuk menjembatani kesenjangan antara dua bidang ini, dan</w:t>
      </w:r>
      <w:r>
        <w:t xml:space="preserve"> </w:t>
      </w:r>
      <w:r w:rsidRPr="00046A9A">
        <w:rPr>
          <w:lang w:val="id-ID"/>
        </w:rPr>
        <w:t>mempersiapkan mereka untuk berkontribusi secara positif dalam dunia kerja yang</w:t>
      </w:r>
      <w:r>
        <w:t xml:space="preserve"> </w:t>
      </w:r>
      <w:r w:rsidRPr="00046A9A">
        <w:rPr>
          <w:lang w:val="id-ID"/>
        </w:rPr>
        <w:t>semakin kompleks</w:t>
      </w:r>
      <w:r w:rsidR="00063E28" w:rsidRPr="00046A9A">
        <w:rPr>
          <w:b/>
          <w:color w:val="0070C0"/>
          <w:sz w:val="26"/>
          <w:lang w:val="id-ID"/>
        </w:rPr>
        <w:tab/>
      </w:r>
    </w:p>
    <w:p w:rsidR="004C295A" w:rsidRDefault="004C295A" w:rsidP="00900F3C">
      <w:pPr>
        <w:jc w:val="both"/>
        <w:rPr>
          <w:b/>
          <w:color w:val="0070C0"/>
          <w:sz w:val="26"/>
          <w:lang w:val="id-ID"/>
        </w:rPr>
      </w:pPr>
    </w:p>
    <w:p w:rsidR="004C295A" w:rsidRDefault="004C295A" w:rsidP="00900F3C">
      <w:pPr>
        <w:jc w:val="both"/>
        <w:rPr>
          <w:b/>
          <w:color w:val="0070C0"/>
          <w:sz w:val="26"/>
          <w:lang w:val="id-ID"/>
        </w:rPr>
      </w:pPr>
    </w:p>
    <w:p w:rsidR="00F92FC7" w:rsidRPr="00B01714" w:rsidRDefault="00F92FC7" w:rsidP="00900F3C">
      <w:pPr>
        <w:jc w:val="both"/>
        <w:rPr>
          <w:b/>
          <w:color w:val="0070C0"/>
          <w:sz w:val="26"/>
          <w:lang w:val="id-ID"/>
        </w:rPr>
      </w:pPr>
    </w:p>
    <w:p w:rsidR="00B01714" w:rsidRPr="00900F3C" w:rsidRDefault="00DB6001" w:rsidP="00900F3C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b/>
          <w:color w:val="0070C0"/>
          <w:sz w:val="26"/>
          <w:lang w:val="id-ID"/>
        </w:rPr>
      </w:pPr>
      <w:r w:rsidRPr="00900F3C">
        <w:rPr>
          <w:b/>
          <w:color w:val="0070C0"/>
          <w:sz w:val="26"/>
        </w:rPr>
        <w:t>TEMA KULIAH UMUM</w:t>
      </w:r>
    </w:p>
    <w:p w:rsidR="00063E28" w:rsidRPr="00C658D9" w:rsidRDefault="00063E28" w:rsidP="00900F3C">
      <w:pPr>
        <w:spacing w:line="360" w:lineRule="auto"/>
        <w:ind w:firstLine="360"/>
        <w:jc w:val="both"/>
        <w:rPr>
          <w:rStyle w:val="xbe"/>
          <w:lang w:val="id-ID"/>
        </w:rPr>
      </w:pPr>
      <w:r w:rsidRPr="00C658D9">
        <w:rPr>
          <w:rStyle w:val="xbe"/>
          <w:lang w:val="id-ID"/>
        </w:rPr>
        <w:t>Adapun t</w:t>
      </w:r>
      <w:r w:rsidR="00C62A8B">
        <w:rPr>
          <w:rStyle w:val="xbe"/>
        </w:rPr>
        <w:t>ema</w:t>
      </w:r>
      <w:r w:rsidRPr="00C658D9">
        <w:rPr>
          <w:rStyle w:val="xbe"/>
          <w:lang w:val="id-ID"/>
        </w:rPr>
        <w:t xml:space="preserve"> pada kegiatan kuliah umum adalah :</w:t>
      </w:r>
    </w:p>
    <w:p w:rsidR="00046A9A" w:rsidRDefault="00046A9A" w:rsidP="00046A9A">
      <w:pPr>
        <w:pStyle w:val="ListParagraph"/>
        <w:numPr>
          <w:ilvl w:val="0"/>
          <w:numId w:val="13"/>
        </w:numPr>
      </w:pPr>
      <w:r>
        <w:t xml:space="preserve">Seminar Pakar 1: Kesehatan dan Ignition (memberikan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 </w:t>
      </w:r>
      <w:proofErr w:type="spellStart"/>
      <w:r>
        <w:t>pelaku</w:t>
      </w:r>
      <w:proofErr w:type="spellEnd"/>
      <w:r>
        <w:t xml:space="preserve"> &amp; regulator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wirausaha</w:t>
      </w:r>
      <w:proofErr w:type="spellEnd"/>
      <w:r>
        <w:t>)</w:t>
      </w:r>
    </w:p>
    <w:p w:rsidR="00046A9A" w:rsidRDefault="00046A9A" w:rsidP="00046A9A">
      <w:pPr>
        <w:pStyle w:val="ListParagraph"/>
        <w:numPr>
          <w:ilvl w:val="0"/>
          <w:numId w:val="13"/>
        </w:numPr>
      </w:pPr>
      <w:r>
        <w:t>Seminar Pakar 2: Kesehatan dan Workshop (</w:t>
      </w:r>
      <w:proofErr w:type="spellStart"/>
      <w:r>
        <w:t>Pembekalan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dan non-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wirausaha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ide </w:t>
      </w:r>
      <w:proofErr w:type="spellStart"/>
      <w:r>
        <w:t>hingga</w:t>
      </w:r>
      <w:proofErr w:type="spellEnd"/>
      <w:r>
        <w:t xml:space="preserve"> launching)</w:t>
      </w:r>
    </w:p>
    <w:p w:rsidR="00900F3C" w:rsidRPr="00900F3C" w:rsidRDefault="00046A9A" w:rsidP="00046A9A">
      <w:pPr>
        <w:pStyle w:val="ListParagraph"/>
        <w:numPr>
          <w:ilvl w:val="0"/>
          <w:numId w:val="13"/>
        </w:numPr>
      </w:pPr>
      <w:r>
        <w:t xml:space="preserve">Seminar Pakar 3: Kesehatan dan </w:t>
      </w:r>
      <w:proofErr w:type="spellStart"/>
      <w:r>
        <w:t>Hacksprint</w:t>
      </w:r>
      <w:proofErr w:type="spellEnd"/>
      <w:r>
        <w:t xml:space="preserve"> (Brainstorming dan </w:t>
      </w:r>
      <w:proofErr w:type="spellStart"/>
      <w:r>
        <w:t>eksekusi</w:t>
      </w:r>
      <w:proofErr w:type="spellEnd"/>
      <w:r>
        <w:t xml:space="preserve"> ide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prototype dengan </w:t>
      </w:r>
      <w:proofErr w:type="spellStart"/>
      <w:r>
        <w:t>metode</w:t>
      </w:r>
      <w:proofErr w:type="spellEnd"/>
      <w:r>
        <w:t xml:space="preserve"> design sprint)</w:t>
      </w:r>
    </w:p>
    <w:p w:rsidR="00063E28" w:rsidRDefault="00063E28" w:rsidP="00900F3C">
      <w:pPr>
        <w:jc w:val="both"/>
        <w:rPr>
          <w:rStyle w:val="xbe"/>
          <w:lang w:val="id-ID"/>
        </w:rPr>
      </w:pPr>
    </w:p>
    <w:p w:rsidR="00063E28" w:rsidRPr="00B01714" w:rsidRDefault="00063E28" w:rsidP="00900F3C">
      <w:pPr>
        <w:jc w:val="both"/>
        <w:rPr>
          <w:b/>
          <w:color w:val="0070C0"/>
          <w:sz w:val="26"/>
          <w:lang w:val="id-ID"/>
        </w:rPr>
      </w:pPr>
    </w:p>
    <w:p w:rsidR="00B01714" w:rsidRPr="00900F3C" w:rsidRDefault="00B01714" w:rsidP="00F17712">
      <w:pPr>
        <w:pStyle w:val="ListParagraph"/>
        <w:numPr>
          <w:ilvl w:val="0"/>
          <w:numId w:val="5"/>
        </w:numPr>
        <w:ind w:left="360"/>
        <w:jc w:val="both"/>
        <w:rPr>
          <w:b/>
          <w:color w:val="0070C0"/>
          <w:sz w:val="26"/>
          <w:lang w:val="id-ID"/>
        </w:rPr>
      </w:pPr>
      <w:r w:rsidRPr="00900F3C">
        <w:rPr>
          <w:b/>
          <w:color w:val="0070C0"/>
          <w:sz w:val="26"/>
          <w:lang w:val="id-ID"/>
        </w:rPr>
        <w:t>PEM</w:t>
      </w:r>
      <w:r w:rsidR="00900F3C">
        <w:rPr>
          <w:b/>
          <w:color w:val="0070C0"/>
          <w:sz w:val="26"/>
        </w:rPr>
        <w:t>ATERI</w:t>
      </w:r>
    </w:p>
    <w:p w:rsidR="00063E28" w:rsidRDefault="00900F3C" w:rsidP="00F17712">
      <w:pPr>
        <w:spacing w:line="360" w:lineRule="auto"/>
        <w:ind w:firstLine="360"/>
        <w:jc w:val="both"/>
        <w:rPr>
          <w:rStyle w:val="xbe"/>
        </w:rPr>
      </w:pPr>
      <w:proofErr w:type="spellStart"/>
      <w:r>
        <w:rPr>
          <w:rStyle w:val="xbe"/>
        </w:rPr>
        <w:t>Pemateri</w:t>
      </w:r>
      <w:proofErr w:type="spellEnd"/>
      <w:r w:rsidR="00063E28">
        <w:rPr>
          <w:rStyle w:val="xbe"/>
          <w:lang w:val="id-ID"/>
        </w:rPr>
        <w:t xml:space="preserve"> pada kuliah umum adalah</w:t>
      </w:r>
      <w:r w:rsidR="00C62A8B">
        <w:rPr>
          <w:rStyle w:val="xbe"/>
        </w:rPr>
        <w:t>:</w:t>
      </w:r>
    </w:p>
    <w:p w:rsidR="00046A9A" w:rsidRPr="00046A9A" w:rsidRDefault="00046A9A" w:rsidP="00046A9A">
      <w:pPr>
        <w:pStyle w:val="ListParagraph"/>
        <w:numPr>
          <w:ilvl w:val="0"/>
          <w:numId w:val="14"/>
        </w:numPr>
        <w:ind w:left="567" w:hanging="283"/>
        <w:jc w:val="both"/>
        <w:rPr>
          <w:bCs/>
          <w:sz w:val="26"/>
          <w:lang w:val="id-ID"/>
        </w:rPr>
      </w:pPr>
      <w:r w:rsidRPr="00046A9A">
        <w:rPr>
          <w:bCs/>
          <w:sz w:val="26"/>
          <w:lang w:val="id-ID"/>
        </w:rPr>
        <w:t>Rama Hidayat, Advisors of ICON</w:t>
      </w:r>
    </w:p>
    <w:p w:rsidR="00046A9A" w:rsidRPr="00046A9A" w:rsidRDefault="00046A9A" w:rsidP="00046A9A">
      <w:pPr>
        <w:ind w:left="567"/>
        <w:jc w:val="both"/>
        <w:rPr>
          <w:bCs/>
          <w:sz w:val="26"/>
          <w:lang w:val="id-ID"/>
        </w:rPr>
      </w:pPr>
      <w:r w:rsidRPr="00046A9A">
        <w:rPr>
          <w:bCs/>
          <w:sz w:val="26"/>
          <w:lang w:val="id-ID"/>
        </w:rPr>
        <w:t>○ 7+ Years in Entrepreneur Capacity Building</w:t>
      </w:r>
    </w:p>
    <w:p w:rsidR="00046A9A" w:rsidRPr="00046A9A" w:rsidRDefault="00046A9A" w:rsidP="00046A9A">
      <w:pPr>
        <w:ind w:left="567"/>
        <w:jc w:val="both"/>
        <w:rPr>
          <w:bCs/>
          <w:sz w:val="26"/>
          <w:lang w:val="id-ID"/>
        </w:rPr>
      </w:pPr>
      <w:r w:rsidRPr="00046A9A">
        <w:rPr>
          <w:bCs/>
          <w:sz w:val="26"/>
          <w:lang w:val="id-ID"/>
        </w:rPr>
        <w:t>○ 2+ Years in Impact and Community</w:t>
      </w:r>
    </w:p>
    <w:p w:rsidR="00046A9A" w:rsidRPr="00046A9A" w:rsidRDefault="00046A9A" w:rsidP="00046A9A">
      <w:pPr>
        <w:pStyle w:val="ListParagraph"/>
        <w:numPr>
          <w:ilvl w:val="0"/>
          <w:numId w:val="14"/>
        </w:numPr>
        <w:ind w:left="567" w:hanging="283"/>
        <w:jc w:val="both"/>
        <w:rPr>
          <w:bCs/>
          <w:sz w:val="26"/>
          <w:lang w:val="id-ID"/>
        </w:rPr>
      </w:pPr>
      <w:r w:rsidRPr="00046A9A">
        <w:rPr>
          <w:bCs/>
          <w:sz w:val="26"/>
          <w:lang w:val="id-ID"/>
        </w:rPr>
        <w:t>Erwin Gutawa, Director of ICON</w:t>
      </w:r>
    </w:p>
    <w:p w:rsidR="00046A9A" w:rsidRPr="00046A9A" w:rsidRDefault="00046A9A" w:rsidP="00046A9A">
      <w:pPr>
        <w:ind w:left="567"/>
        <w:jc w:val="both"/>
        <w:rPr>
          <w:bCs/>
          <w:sz w:val="26"/>
          <w:lang w:val="id-ID"/>
        </w:rPr>
      </w:pPr>
      <w:r w:rsidRPr="00046A9A">
        <w:rPr>
          <w:bCs/>
          <w:sz w:val="26"/>
          <w:lang w:val="id-ID"/>
        </w:rPr>
        <w:t>○ 3+ Years in Entrepreneur Capacity Building</w:t>
      </w:r>
    </w:p>
    <w:p w:rsidR="00046A9A" w:rsidRPr="00046A9A" w:rsidRDefault="00046A9A" w:rsidP="00046A9A">
      <w:pPr>
        <w:ind w:left="567"/>
        <w:jc w:val="both"/>
        <w:rPr>
          <w:bCs/>
          <w:sz w:val="26"/>
          <w:lang w:val="id-ID"/>
        </w:rPr>
      </w:pPr>
      <w:r w:rsidRPr="00046A9A">
        <w:rPr>
          <w:bCs/>
          <w:sz w:val="26"/>
          <w:lang w:val="id-ID"/>
        </w:rPr>
        <w:t>○ 5+ Years in Program/Event Organizing</w:t>
      </w:r>
    </w:p>
    <w:p w:rsidR="00046A9A" w:rsidRPr="00046A9A" w:rsidRDefault="00046A9A" w:rsidP="00046A9A">
      <w:pPr>
        <w:pStyle w:val="ListParagraph"/>
        <w:numPr>
          <w:ilvl w:val="0"/>
          <w:numId w:val="14"/>
        </w:numPr>
        <w:ind w:left="567" w:hanging="283"/>
        <w:jc w:val="both"/>
        <w:rPr>
          <w:bCs/>
          <w:sz w:val="26"/>
          <w:lang w:val="id-ID"/>
        </w:rPr>
      </w:pPr>
      <w:r w:rsidRPr="00046A9A">
        <w:rPr>
          <w:bCs/>
          <w:sz w:val="26"/>
          <w:lang w:val="id-ID"/>
        </w:rPr>
        <w:t>Priscilia Ayu Community Engagement of ICON</w:t>
      </w:r>
    </w:p>
    <w:p w:rsidR="00046A9A" w:rsidRPr="00046A9A" w:rsidRDefault="00046A9A" w:rsidP="00046A9A">
      <w:pPr>
        <w:ind w:left="567"/>
        <w:jc w:val="both"/>
        <w:rPr>
          <w:bCs/>
          <w:sz w:val="26"/>
          <w:lang w:val="id-ID"/>
        </w:rPr>
      </w:pPr>
      <w:r w:rsidRPr="00046A9A">
        <w:rPr>
          <w:bCs/>
          <w:sz w:val="26"/>
          <w:lang w:val="id-ID"/>
        </w:rPr>
        <w:t>○ 1+ Years in Entrepreneur Capacity Building</w:t>
      </w:r>
    </w:p>
    <w:p w:rsidR="00046A9A" w:rsidRPr="00046A9A" w:rsidRDefault="00046A9A" w:rsidP="00046A9A">
      <w:pPr>
        <w:ind w:left="567"/>
        <w:jc w:val="both"/>
        <w:rPr>
          <w:bCs/>
          <w:sz w:val="26"/>
          <w:lang w:val="id-ID"/>
        </w:rPr>
      </w:pPr>
      <w:r w:rsidRPr="00046A9A">
        <w:rPr>
          <w:bCs/>
          <w:sz w:val="26"/>
          <w:lang w:val="id-ID"/>
        </w:rPr>
        <w:t>○ 2+ Years in Community Engagement</w:t>
      </w:r>
    </w:p>
    <w:p w:rsidR="00046A9A" w:rsidRPr="00046A9A" w:rsidRDefault="00046A9A" w:rsidP="00046A9A">
      <w:pPr>
        <w:pStyle w:val="ListParagraph"/>
        <w:numPr>
          <w:ilvl w:val="0"/>
          <w:numId w:val="14"/>
        </w:numPr>
        <w:ind w:left="567" w:hanging="283"/>
        <w:jc w:val="both"/>
        <w:rPr>
          <w:bCs/>
          <w:sz w:val="26"/>
          <w:lang w:val="id-ID"/>
        </w:rPr>
      </w:pPr>
      <w:r w:rsidRPr="00046A9A">
        <w:rPr>
          <w:bCs/>
          <w:sz w:val="26"/>
          <w:lang w:val="id-ID"/>
        </w:rPr>
        <w:t>Alysia Salsabila, Marketing of ICON</w:t>
      </w:r>
    </w:p>
    <w:p w:rsidR="00046A9A" w:rsidRPr="00046A9A" w:rsidRDefault="00046A9A" w:rsidP="00046A9A">
      <w:pPr>
        <w:ind w:left="567"/>
        <w:jc w:val="both"/>
        <w:rPr>
          <w:bCs/>
          <w:sz w:val="26"/>
          <w:lang w:val="id-ID"/>
        </w:rPr>
      </w:pPr>
      <w:r w:rsidRPr="00046A9A">
        <w:rPr>
          <w:bCs/>
          <w:sz w:val="26"/>
          <w:lang w:val="id-ID"/>
        </w:rPr>
        <w:t>○ 4+ Years in Content Marketing, Social Media</w:t>
      </w:r>
    </w:p>
    <w:p w:rsidR="00063E28" w:rsidRPr="00046A9A" w:rsidRDefault="00046A9A" w:rsidP="00046A9A">
      <w:pPr>
        <w:ind w:left="567"/>
        <w:jc w:val="both"/>
        <w:rPr>
          <w:bCs/>
          <w:sz w:val="26"/>
          <w:lang w:val="id-ID"/>
        </w:rPr>
      </w:pPr>
      <w:r w:rsidRPr="00046A9A">
        <w:rPr>
          <w:bCs/>
          <w:sz w:val="26"/>
          <w:lang w:val="id-ID"/>
        </w:rPr>
        <w:t>○ 1+ Year in Operation, Event</w:t>
      </w:r>
    </w:p>
    <w:p w:rsidR="00B01714" w:rsidRPr="00FA7047" w:rsidRDefault="00B01714" w:rsidP="00FA7047">
      <w:pPr>
        <w:pStyle w:val="ListParagraph"/>
        <w:numPr>
          <w:ilvl w:val="0"/>
          <w:numId w:val="5"/>
        </w:numPr>
        <w:ind w:left="360"/>
        <w:jc w:val="both"/>
        <w:rPr>
          <w:b/>
          <w:color w:val="0070C0"/>
          <w:sz w:val="26"/>
        </w:rPr>
      </w:pPr>
      <w:r w:rsidRPr="00FA7047">
        <w:rPr>
          <w:b/>
          <w:color w:val="0070C0"/>
          <w:sz w:val="26"/>
          <w:lang w:val="id-ID"/>
        </w:rPr>
        <w:t>WAKTU DAN TEMPAT K</w:t>
      </w:r>
      <w:r w:rsidR="00900F3C" w:rsidRPr="00FA7047">
        <w:rPr>
          <w:b/>
          <w:color w:val="0070C0"/>
          <w:sz w:val="26"/>
        </w:rPr>
        <w:t>ULIAH UMUM</w:t>
      </w:r>
    </w:p>
    <w:p w:rsidR="00D43E0B" w:rsidRDefault="00D43E0B" w:rsidP="00FA7047">
      <w:pPr>
        <w:spacing w:line="360" w:lineRule="auto"/>
        <w:ind w:firstLine="360"/>
        <w:jc w:val="both"/>
        <w:rPr>
          <w:lang w:val="id-ID"/>
        </w:rPr>
      </w:pPr>
      <w:r>
        <w:rPr>
          <w:lang w:val="id-ID"/>
        </w:rPr>
        <w:t xml:space="preserve">Adapun waktu dan tempat </w:t>
      </w:r>
      <w:r w:rsidR="00900F3C">
        <w:t>pe</w:t>
      </w:r>
      <w:r>
        <w:rPr>
          <w:lang w:val="id-ID"/>
        </w:rPr>
        <w:t>laksanaan kegiatan adalah:</w:t>
      </w:r>
    </w:p>
    <w:p w:rsidR="00D43E0B" w:rsidRPr="00046A9A" w:rsidRDefault="00D43E0B" w:rsidP="00900F3C">
      <w:pPr>
        <w:spacing w:line="360" w:lineRule="auto"/>
        <w:jc w:val="both"/>
      </w:pPr>
      <w:r>
        <w:rPr>
          <w:lang w:val="id-ID"/>
        </w:rPr>
        <w:t>Hari</w:t>
      </w:r>
      <w:r w:rsidR="00900F3C">
        <w:t>/</w:t>
      </w:r>
      <w:proofErr w:type="spellStart"/>
      <w:r w:rsidR="00900F3C">
        <w:t>Tanggal</w:t>
      </w:r>
      <w:proofErr w:type="spellEnd"/>
      <w:r>
        <w:rPr>
          <w:lang w:val="id-ID"/>
        </w:rPr>
        <w:tab/>
        <w:t xml:space="preserve">: </w:t>
      </w:r>
      <w:r w:rsidR="00046A9A">
        <w:t>Selasa, 19 September 2023</w:t>
      </w:r>
    </w:p>
    <w:p w:rsidR="00D43E0B" w:rsidRDefault="00900F3C" w:rsidP="00900F3C">
      <w:pPr>
        <w:spacing w:line="360" w:lineRule="auto"/>
        <w:jc w:val="both"/>
        <w:rPr>
          <w:lang w:val="id-ID"/>
        </w:rPr>
      </w:pPr>
      <w:proofErr w:type="spellStart"/>
      <w:r>
        <w:t>Pukul</w:t>
      </w:r>
      <w:proofErr w:type="spellEnd"/>
      <w:r w:rsidR="00D43E0B">
        <w:rPr>
          <w:lang w:val="id-ID"/>
        </w:rPr>
        <w:tab/>
      </w:r>
      <w:r w:rsidR="00D43E0B">
        <w:rPr>
          <w:lang w:val="id-ID"/>
        </w:rPr>
        <w:tab/>
        <w:t>: 09.00</w:t>
      </w:r>
      <w:r>
        <w:rPr>
          <w:lang w:val="id-ID"/>
        </w:rPr>
        <w:t xml:space="preserve"> WI</w:t>
      </w:r>
      <w:r>
        <w:t>TA</w:t>
      </w:r>
      <w:r w:rsidR="00D43E0B">
        <w:rPr>
          <w:lang w:val="id-ID"/>
        </w:rPr>
        <w:t xml:space="preserve"> – </w:t>
      </w:r>
      <w:r w:rsidR="007F7F77">
        <w:rPr>
          <w:lang w:val="id-ID"/>
        </w:rPr>
        <w:t xml:space="preserve">selesai </w:t>
      </w:r>
    </w:p>
    <w:p w:rsidR="00D43E0B" w:rsidRDefault="00D43E0B" w:rsidP="00900F3C">
      <w:pPr>
        <w:spacing w:line="360" w:lineRule="auto"/>
      </w:pPr>
      <w:r>
        <w:rPr>
          <w:lang w:val="id-ID"/>
        </w:rPr>
        <w:t>Tempat</w:t>
      </w:r>
      <w:r>
        <w:rPr>
          <w:lang w:val="id-ID"/>
        </w:rPr>
        <w:tab/>
        <w:t xml:space="preserve">: </w:t>
      </w:r>
      <w:r w:rsidR="00046A9A">
        <w:t xml:space="preserve">Aula 2 </w:t>
      </w:r>
      <w:proofErr w:type="spellStart"/>
      <w:r w:rsidR="00046A9A">
        <w:t>politeknik</w:t>
      </w:r>
      <w:proofErr w:type="spellEnd"/>
      <w:r w:rsidR="00046A9A">
        <w:t xml:space="preserve"> Medica Farma </w:t>
      </w:r>
      <w:proofErr w:type="spellStart"/>
      <w:r w:rsidR="00046A9A">
        <w:t>Husada</w:t>
      </w:r>
      <w:proofErr w:type="spellEnd"/>
      <w:r w:rsidR="00046A9A">
        <w:t xml:space="preserve"> Mataram</w:t>
      </w:r>
    </w:p>
    <w:p w:rsidR="000A55C7" w:rsidRDefault="000A55C7" w:rsidP="00900F3C">
      <w:pPr>
        <w:spacing w:line="360" w:lineRule="auto"/>
      </w:pPr>
    </w:p>
    <w:p w:rsidR="002922CE" w:rsidRDefault="002922CE" w:rsidP="00900F3C">
      <w:pPr>
        <w:spacing w:line="360" w:lineRule="auto"/>
      </w:pPr>
    </w:p>
    <w:p w:rsidR="002922CE" w:rsidRDefault="002922CE" w:rsidP="00900F3C">
      <w:pPr>
        <w:spacing w:line="360" w:lineRule="auto"/>
      </w:pPr>
    </w:p>
    <w:p w:rsidR="002922CE" w:rsidRDefault="002922CE" w:rsidP="00900F3C">
      <w:pPr>
        <w:spacing w:line="360" w:lineRule="auto"/>
      </w:pPr>
    </w:p>
    <w:p w:rsidR="00B01714" w:rsidRPr="00FA7047" w:rsidRDefault="00B01714" w:rsidP="00FA7047">
      <w:pPr>
        <w:pStyle w:val="ListParagraph"/>
        <w:numPr>
          <w:ilvl w:val="0"/>
          <w:numId w:val="5"/>
        </w:numPr>
        <w:ind w:left="360"/>
        <w:rPr>
          <w:b/>
          <w:color w:val="0070C0"/>
          <w:sz w:val="26"/>
          <w:lang w:val="id-ID"/>
        </w:rPr>
      </w:pPr>
      <w:r w:rsidRPr="00FA7047">
        <w:rPr>
          <w:b/>
          <w:color w:val="0070C0"/>
          <w:sz w:val="26"/>
          <w:lang w:val="id-ID"/>
        </w:rPr>
        <w:lastRenderedPageBreak/>
        <w:t>SUSUNAN PANITIA KEGIATAN</w:t>
      </w:r>
    </w:p>
    <w:p w:rsidR="00063E28" w:rsidRDefault="00063E28" w:rsidP="00900F3C">
      <w:pPr>
        <w:jc w:val="both"/>
        <w:rPr>
          <w:b/>
          <w:color w:val="0070C0"/>
          <w:sz w:val="26"/>
          <w:lang w:val="id-ID"/>
        </w:rPr>
      </w:pPr>
    </w:p>
    <w:p w:rsidR="00D43E0B" w:rsidRDefault="00D43E0B" w:rsidP="00900F3C">
      <w:pPr>
        <w:jc w:val="both"/>
        <w:rPr>
          <w:lang w:val="id-ID"/>
        </w:rPr>
      </w:pPr>
      <w:r>
        <w:rPr>
          <w:lang w:val="id-ID"/>
        </w:rPr>
        <w:t>Berikut adalah susunan panitia kegiatan Kuliah Umum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4"/>
        <w:gridCol w:w="283"/>
        <w:gridCol w:w="4943"/>
      </w:tblGrid>
      <w:tr w:rsidR="000E617C" w:rsidTr="006E38FF">
        <w:tc>
          <w:tcPr>
            <w:tcW w:w="3415" w:type="dxa"/>
          </w:tcPr>
          <w:p w:rsidR="000E617C" w:rsidRDefault="000E617C" w:rsidP="006E38FF">
            <w:pPr>
              <w:spacing w:line="360" w:lineRule="auto"/>
              <w:rPr>
                <w:lang w:val="id-ID"/>
              </w:rPr>
            </w:pPr>
            <w:proofErr w:type="spellStart"/>
            <w:r>
              <w:t>Penanggungjawab</w:t>
            </w:r>
            <w:proofErr w:type="spellEnd"/>
          </w:p>
        </w:tc>
        <w:tc>
          <w:tcPr>
            <w:tcW w:w="270" w:type="dxa"/>
          </w:tcPr>
          <w:p w:rsidR="000E617C" w:rsidRDefault="000E617C" w:rsidP="006E38FF">
            <w:pPr>
              <w:spacing w:line="360" w:lineRule="auto"/>
            </w:pPr>
            <w:r>
              <w:t>:</w:t>
            </w:r>
          </w:p>
        </w:tc>
        <w:tc>
          <w:tcPr>
            <w:tcW w:w="4945" w:type="dxa"/>
          </w:tcPr>
          <w:p w:rsidR="000E617C" w:rsidRDefault="000E617C" w:rsidP="006E38FF">
            <w:pPr>
              <w:spacing w:line="360" w:lineRule="auto"/>
              <w:rPr>
                <w:lang w:val="id-ID"/>
              </w:rPr>
            </w:pPr>
            <w:proofErr w:type="spellStart"/>
            <w:r>
              <w:t>Ketua</w:t>
            </w:r>
            <w:proofErr w:type="spellEnd"/>
            <w:r>
              <w:t xml:space="preserve"> Program Studi </w:t>
            </w:r>
            <w:r w:rsidR="00B66A91">
              <w:t xml:space="preserve">DIV Teknologi Rekayasa </w:t>
            </w:r>
            <w:proofErr w:type="spellStart"/>
            <w:r w:rsidR="00B66A91">
              <w:t>Perangkat</w:t>
            </w:r>
            <w:proofErr w:type="spellEnd"/>
            <w:r w:rsidR="00B66A91">
              <w:t xml:space="preserve"> Lunak</w:t>
            </w:r>
            <w:r>
              <w:t xml:space="preserve"> Politeknik Medica   Farma </w:t>
            </w:r>
            <w:proofErr w:type="spellStart"/>
            <w:r>
              <w:t>Husada</w:t>
            </w:r>
            <w:proofErr w:type="spellEnd"/>
            <w:r>
              <w:t xml:space="preserve"> Mataram</w:t>
            </w:r>
          </w:p>
        </w:tc>
      </w:tr>
      <w:tr w:rsidR="000E617C" w:rsidTr="006E38FF">
        <w:tc>
          <w:tcPr>
            <w:tcW w:w="3415" w:type="dxa"/>
          </w:tcPr>
          <w:p w:rsidR="000E617C" w:rsidRDefault="000E617C" w:rsidP="006E38FF">
            <w:pPr>
              <w:spacing w:line="360" w:lineRule="auto"/>
              <w:rPr>
                <w:lang w:val="id-ID"/>
              </w:rPr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Panitia</w:t>
            </w:r>
            <w:proofErr w:type="spellEnd"/>
          </w:p>
        </w:tc>
        <w:tc>
          <w:tcPr>
            <w:tcW w:w="270" w:type="dxa"/>
          </w:tcPr>
          <w:p w:rsidR="000E617C" w:rsidRDefault="000E617C" w:rsidP="006E38FF">
            <w:pPr>
              <w:spacing w:line="360" w:lineRule="auto"/>
            </w:pPr>
            <w:r>
              <w:t>:</w:t>
            </w:r>
          </w:p>
        </w:tc>
        <w:tc>
          <w:tcPr>
            <w:tcW w:w="4945" w:type="dxa"/>
          </w:tcPr>
          <w:p w:rsidR="000E617C" w:rsidRPr="00B66A91" w:rsidRDefault="00B66A91" w:rsidP="006E38FF">
            <w:pPr>
              <w:spacing w:line="360" w:lineRule="auto"/>
            </w:pPr>
            <w:r w:rsidRPr="00B66A91">
              <w:t xml:space="preserve">Yan </w:t>
            </w:r>
            <w:proofErr w:type="spellStart"/>
            <w:r w:rsidRPr="00B66A91">
              <w:t>Reiza</w:t>
            </w:r>
            <w:proofErr w:type="spellEnd"/>
            <w:r w:rsidRPr="00B66A91">
              <w:t xml:space="preserve"> </w:t>
            </w:r>
            <w:proofErr w:type="spellStart"/>
            <w:r w:rsidRPr="00B66A91">
              <w:t>Permana</w:t>
            </w:r>
            <w:proofErr w:type="spellEnd"/>
            <w:r w:rsidRPr="00B66A91">
              <w:t xml:space="preserve">, </w:t>
            </w:r>
            <w:proofErr w:type="spellStart"/>
            <w:proofErr w:type="gramStart"/>
            <w:r w:rsidRPr="00B66A91">
              <w:t>M.Pd</w:t>
            </w:r>
            <w:proofErr w:type="spellEnd"/>
            <w:proofErr w:type="gramEnd"/>
          </w:p>
        </w:tc>
      </w:tr>
      <w:tr w:rsidR="000E617C" w:rsidTr="006E38FF">
        <w:tc>
          <w:tcPr>
            <w:tcW w:w="3415" w:type="dxa"/>
          </w:tcPr>
          <w:p w:rsidR="000E617C" w:rsidRDefault="000E617C" w:rsidP="006E38FF">
            <w:pPr>
              <w:spacing w:line="360" w:lineRule="auto"/>
              <w:rPr>
                <w:lang w:val="id-ID"/>
              </w:rPr>
            </w:pPr>
            <w:proofErr w:type="spellStart"/>
            <w:r>
              <w:t>Sekretaris</w:t>
            </w:r>
            <w:proofErr w:type="spellEnd"/>
          </w:p>
        </w:tc>
        <w:tc>
          <w:tcPr>
            <w:tcW w:w="270" w:type="dxa"/>
          </w:tcPr>
          <w:p w:rsidR="000E617C" w:rsidRPr="000E617C" w:rsidRDefault="000E617C" w:rsidP="006E38FF">
            <w:pPr>
              <w:spacing w:line="360" w:lineRule="auto"/>
            </w:pPr>
            <w:r>
              <w:t>:</w:t>
            </w:r>
          </w:p>
        </w:tc>
        <w:tc>
          <w:tcPr>
            <w:tcW w:w="4945" w:type="dxa"/>
          </w:tcPr>
          <w:p w:rsidR="000E617C" w:rsidRPr="000E617C" w:rsidRDefault="00B66A91" w:rsidP="006E38FF">
            <w:pPr>
              <w:spacing w:line="360" w:lineRule="auto"/>
            </w:pPr>
            <w:r>
              <w:t xml:space="preserve">Hendra Setiawan, </w:t>
            </w:r>
            <w:proofErr w:type="spellStart"/>
            <w:proofErr w:type="gramStart"/>
            <w:r>
              <w:t>M.Kom</w:t>
            </w:r>
            <w:proofErr w:type="spellEnd"/>
            <w:proofErr w:type="gramEnd"/>
          </w:p>
        </w:tc>
      </w:tr>
      <w:tr w:rsidR="000E617C" w:rsidTr="006E38FF">
        <w:tc>
          <w:tcPr>
            <w:tcW w:w="3415" w:type="dxa"/>
          </w:tcPr>
          <w:p w:rsidR="000E617C" w:rsidRDefault="000E617C" w:rsidP="006E38FF">
            <w:pPr>
              <w:spacing w:line="360" w:lineRule="auto"/>
              <w:rPr>
                <w:lang w:val="id-ID"/>
              </w:rPr>
            </w:pPr>
            <w:r>
              <w:t>Koord. Acara</w:t>
            </w:r>
          </w:p>
        </w:tc>
        <w:tc>
          <w:tcPr>
            <w:tcW w:w="270" w:type="dxa"/>
          </w:tcPr>
          <w:p w:rsidR="000E617C" w:rsidRPr="006E38FF" w:rsidRDefault="006E38FF" w:rsidP="006E38FF">
            <w:pPr>
              <w:spacing w:line="360" w:lineRule="auto"/>
            </w:pPr>
            <w:r>
              <w:t>:</w:t>
            </w:r>
          </w:p>
        </w:tc>
        <w:tc>
          <w:tcPr>
            <w:tcW w:w="4945" w:type="dxa"/>
          </w:tcPr>
          <w:p w:rsidR="000E617C" w:rsidRPr="000E617C" w:rsidRDefault="00B66A91" w:rsidP="006E38FF">
            <w:pPr>
              <w:spacing w:line="360" w:lineRule="auto"/>
            </w:pPr>
            <w:proofErr w:type="spellStart"/>
            <w:r>
              <w:t>Sirajun</w:t>
            </w:r>
            <w:proofErr w:type="spellEnd"/>
            <w:r>
              <w:t xml:space="preserve"> </w:t>
            </w:r>
            <w:proofErr w:type="spellStart"/>
            <w:r>
              <w:t>Nasihin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M.Kom</w:t>
            </w:r>
            <w:proofErr w:type="spellEnd"/>
            <w:proofErr w:type="gramEnd"/>
          </w:p>
        </w:tc>
      </w:tr>
      <w:tr w:rsidR="000E617C" w:rsidTr="006E38FF">
        <w:tc>
          <w:tcPr>
            <w:tcW w:w="3415" w:type="dxa"/>
          </w:tcPr>
          <w:p w:rsidR="000E617C" w:rsidRDefault="000E617C" w:rsidP="006E38FF">
            <w:pPr>
              <w:spacing w:line="360" w:lineRule="auto"/>
              <w:rPr>
                <w:lang w:val="id-ID"/>
              </w:rPr>
            </w:pPr>
            <w:r>
              <w:t xml:space="preserve">Koord. Publikasi </w:t>
            </w:r>
            <w:r w:rsidR="006E38FF">
              <w:t xml:space="preserve">&amp; </w:t>
            </w:r>
            <w:proofErr w:type="spellStart"/>
            <w:r>
              <w:t>dokumentasi</w:t>
            </w:r>
            <w:proofErr w:type="spellEnd"/>
          </w:p>
        </w:tc>
        <w:tc>
          <w:tcPr>
            <w:tcW w:w="270" w:type="dxa"/>
          </w:tcPr>
          <w:p w:rsidR="000E617C" w:rsidRPr="006E38FF" w:rsidRDefault="006E38FF" w:rsidP="006E38FF">
            <w:pPr>
              <w:spacing w:line="360" w:lineRule="auto"/>
            </w:pPr>
            <w:r>
              <w:t>:</w:t>
            </w:r>
          </w:p>
        </w:tc>
        <w:tc>
          <w:tcPr>
            <w:tcW w:w="4945" w:type="dxa"/>
          </w:tcPr>
          <w:p w:rsidR="000E617C" w:rsidRPr="00B66A91" w:rsidRDefault="00B66A91" w:rsidP="006E38FF">
            <w:pPr>
              <w:spacing w:line="360" w:lineRule="auto"/>
              <w:rPr>
                <w:lang w:val="id-ID"/>
              </w:rPr>
            </w:pPr>
            <w:r w:rsidRPr="00B66A91">
              <w:rPr>
                <w:rFonts w:eastAsia="Calibri"/>
                <w:lang w:val="sv-SE"/>
              </w:rPr>
              <w:t>Husnu Abadi.,A.Md.,AK</w:t>
            </w:r>
          </w:p>
        </w:tc>
      </w:tr>
      <w:tr w:rsidR="000E617C" w:rsidTr="006E38FF">
        <w:tc>
          <w:tcPr>
            <w:tcW w:w="3415" w:type="dxa"/>
          </w:tcPr>
          <w:p w:rsidR="000E617C" w:rsidRDefault="000E617C" w:rsidP="006E38FF">
            <w:pPr>
              <w:spacing w:line="360" w:lineRule="auto"/>
              <w:rPr>
                <w:lang w:val="id-ID"/>
              </w:rPr>
            </w:pPr>
            <w:r>
              <w:t xml:space="preserve">Koord. </w:t>
            </w:r>
            <w:proofErr w:type="spellStart"/>
            <w:r>
              <w:t>Konsumsi</w:t>
            </w:r>
            <w:proofErr w:type="spellEnd"/>
          </w:p>
        </w:tc>
        <w:tc>
          <w:tcPr>
            <w:tcW w:w="270" w:type="dxa"/>
          </w:tcPr>
          <w:p w:rsidR="000E617C" w:rsidRPr="006E38FF" w:rsidRDefault="006E38FF" w:rsidP="006E38FF">
            <w:pPr>
              <w:spacing w:line="360" w:lineRule="auto"/>
            </w:pPr>
            <w:r>
              <w:t>:</w:t>
            </w:r>
          </w:p>
        </w:tc>
        <w:tc>
          <w:tcPr>
            <w:tcW w:w="4945" w:type="dxa"/>
          </w:tcPr>
          <w:p w:rsidR="000E617C" w:rsidRPr="006E38FF" w:rsidRDefault="00B66A91" w:rsidP="006E38FF">
            <w:pPr>
              <w:spacing w:line="360" w:lineRule="auto"/>
            </w:pPr>
            <w:proofErr w:type="spellStart"/>
            <w:r w:rsidRPr="00B66A91">
              <w:t>Faiqotul</w:t>
            </w:r>
            <w:proofErr w:type="spellEnd"/>
            <w:r w:rsidRPr="00B66A91">
              <w:t xml:space="preserve"> Mala, </w:t>
            </w:r>
            <w:proofErr w:type="spellStart"/>
            <w:r w:rsidRPr="00B66A91">
              <w:t>S.Si</w:t>
            </w:r>
            <w:proofErr w:type="spellEnd"/>
            <w:r w:rsidRPr="00B66A91">
              <w:t xml:space="preserve">., </w:t>
            </w:r>
            <w:proofErr w:type="spellStart"/>
            <w:proofErr w:type="gramStart"/>
            <w:r w:rsidRPr="00B66A91">
              <w:t>M.Stat</w:t>
            </w:r>
            <w:proofErr w:type="spellEnd"/>
            <w:proofErr w:type="gramEnd"/>
          </w:p>
        </w:tc>
      </w:tr>
      <w:tr w:rsidR="000E617C" w:rsidTr="006E38FF">
        <w:tc>
          <w:tcPr>
            <w:tcW w:w="3415" w:type="dxa"/>
          </w:tcPr>
          <w:p w:rsidR="000E617C" w:rsidRDefault="000E617C" w:rsidP="006E38FF">
            <w:pPr>
              <w:spacing w:line="360" w:lineRule="auto"/>
              <w:rPr>
                <w:lang w:val="id-ID"/>
              </w:rPr>
            </w:pPr>
            <w:r>
              <w:t xml:space="preserve">Koord. </w:t>
            </w:r>
            <w:proofErr w:type="spellStart"/>
            <w:r>
              <w:t>Perlengkapan</w:t>
            </w:r>
            <w:proofErr w:type="spellEnd"/>
          </w:p>
        </w:tc>
        <w:tc>
          <w:tcPr>
            <w:tcW w:w="270" w:type="dxa"/>
          </w:tcPr>
          <w:p w:rsidR="000E617C" w:rsidRPr="006E38FF" w:rsidRDefault="006E38FF" w:rsidP="006E38FF">
            <w:pPr>
              <w:spacing w:line="360" w:lineRule="auto"/>
            </w:pPr>
            <w:r>
              <w:t>:</w:t>
            </w:r>
          </w:p>
        </w:tc>
        <w:tc>
          <w:tcPr>
            <w:tcW w:w="4945" w:type="dxa"/>
          </w:tcPr>
          <w:p w:rsidR="000E617C" w:rsidRDefault="00B66A91" w:rsidP="006E38FF">
            <w:pPr>
              <w:spacing w:line="360" w:lineRule="auto"/>
              <w:rPr>
                <w:lang w:val="id-ID"/>
              </w:rPr>
            </w:pPr>
            <w:r>
              <w:t xml:space="preserve">M. Hasan Amir Husain, </w:t>
            </w:r>
            <w:proofErr w:type="spellStart"/>
            <w:proofErr w:type="gramStart"/>
            <w:r>
              <w:t>S.Kom</w:t>
            </w:r>
            <w:proofErr w:type="spellEnd"/>
            <w:proofErr w:type="gramEnd"/>
          </w:p>
        </w:tc>
      </w:tr>
    </w:tbl>
    <w:p w:rsidR="000E617C" w:rsidRDefault="000E617C" w:rsidP="00900F3C">
      <w:pPr>
        <w:jc w:val="both"/>
        <w:rPr>
          <w:lang w:val="id-ID"/>
        </w:rPr>
      </w:pPr>
    </w:p>
    <w:p w:rsidR="00B01714" w:rsidRDefault="00B01714" w:rsidP="00900F3C">
      <w:pPr>
        <w:jc w:val="both"/>
        <w:rPr>
          <w:b/>
          <w:color w:val="0070C0"/>
          <w:sz w:val="26"/>
          <w:lang w:val="id-ID"/>
        </w:rPr>
      </w:pPr>
    </w:p>
    <w:p w:rsidR="00B01714" w:rsidRDefault="00B01714" w:rsidP="00900F3C">
      <w:pPr>
        <w:jc w:val="center"/>
        <w:rPr>
          <w:b/>
          <w:color w:val="0070C0"/>
          <w:sz w:val="26"/>
          <w:lang w:val="id-ID"/>
        </w:rPr>
      </w:pPr>
    </w:p>
    <w:p w:rsidR="00B01714" w:rsidRPr="00F27296" w:rsidRDefault="00063E28" w:rsidP="00F27296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b/>
          <w:color w:val="0070C0"/>
          <w:sz w:val="26"/>
          <w:lang w:val="id-ID"/>
        </w:rPr>
      </w:pPr>
      <w:r w:rsidRPr="00F27296">
        <w:rPr>
          <w:b/>
          <w:color w:val="0070C0"/>
          <w:sz w:val="26"/>
          <w:lang w:val="id-ID"/>
        </w:rPr>
        <w:t>PESERTA</w:t>
      </w:r>
    </w:p>
    <w:p w:rsidR="00274577" w:rsidRDefault="006B43B0" w:rsidP="00F27296">
      <w:pPr>
        <w:spacing w:line="360" w:lineRule="auto"/>
        <w:ind w:left="630" w:hanging="270"/>
        <w:jc w:val="both"/>
      </w:pPr>
      <w:r>
        <w:t xml:space="preserve">Adapun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pada kegiatan ini </w:t>
      </w:r>
      <w:proofErr w:type="spellStart"/>
      <w:r>
        <w:t>yaitu</w:t>
      </w:r>
      <w:proofErr w:type="spellEnd"/>
      <w:r>
        <w:t>:</w:t>
      </w:r>
    </w:p>
    <w:p w:rsidR="006B43B0" w:rsidRDefault="006B43B0" w:rsidP="00B66A91">
      <w:pPr>
        <w:pStyle w:val="ListParagraph"/>
        <w:numPr>
          <w:ilvl w:val="0"/>
          <w:numId w:val="6"/>
        </w:numPr>
        <w:spacing w:after="160" w:line="360" w:lineRule="auto"/>
        <w:ind w:left="630" w:hanging="270"/>
      </w:pPr>
      <w:r>
        <w:t xml:space="preserve">Mahasiswa </w:t>
      </w:r>
      <w:r w:rsidR="00CC1BF5">
        <w:t xml:space="preserve">Prodi </w:t>
      </w:r>
      <w:r w:rsidR="00B66A91">
        <w:t xml:space="preserve">DIV </w:t>
      </w:r>
      <w:proofErr w:type="spellStart"/>
      <w:r w:rsidR="00B66A91">
        <w:t>Teknolgi</w:t>
      </w:r>
      <w:proofErr w:type="spellEnd"/>
      <w:r w:rsidR="00B66A91">
        <w:t xml:space="preserve"> Rekayasa </w:t>
      </w:r>
      <w:proofErr w:type="spellStart"/>
      <w:r w:rsidR="00B66A91">
        <w:t>Perangkat</w:t>
      </w:r>
      <w:proofErr w:type="spellEnd"/>
      <w:r w:rsidR="00B66A91">
        <w:t xml:space="preserve"> Lunak</w:t>
      </w:r>
    </w:p>
    <w:p w:rsidR="00B66A91" w:rsidRDefault="00B66A91" w:rsidP="00B66A91">
      <w:pPr>
        <w:pStyle w:val="ListParagraph"/>
        <w:numPr>
          <w:ilvl w:val="0"/>
          <w:numId w:val="6"/>
        </w:numPr>
        <w:spacing w:after="160" w:line="360" w:lineRule="auto"/>
        <w:ind w:left="630" w:hanging="270"/>
      </w:pPr>
      <w:r>
        <w:t xml:space="preserve">Mahasiswa Prodi DIV </w:t>
      </w:r>
      <w:proofErr w:type="spellStart"/>
      <w:r>
        <w:t>Manajemen</w:t>
      </w:r>
      <w:proofErr w:type="spellEnd"/>
      <w:r>
        <w:t xml:space="preserve"> Informasi Kesehatan</w:t>
      </w:r>
    </w:p>
    <w:p w:rsidR="00B66A91" w:rsidRDefault="00B66A91" w:rsidP="00B66A91">
      <w:pPr>
        <w:pStyle w:val="ListParagraph"/>
        <w:numPr>
          <w:ilvl w:val="0"/>
          <w:numId w:val="6"/>
        </w:numPr>
        <w:spacing w:after="160" w:line="360" w:lineRule="auto"/>
        <w:ind w:left="630" w:hanging="270"/>
      </w:pPr>
      <w:r>
        <w:t xml:space="preserve">Mahasiswa Prodi DIII </w:t>
      </w:r>
      <w:proofErr w:type="spellStart"/>
      <w:r>
        <w:t>Rekam</w:t>
      </w:r>
      <w:proofErr w:type="spellEnd"/>
      <w:r>
        <w:t xml:space="preserve"> Medik Informasi Kesehatan</w:t>
      </w:r>
    </w:p>
    <w:p w:rsidR="00682C67" w:rsidRDefault="00682C67" w:rsidP="00C03F24">
      <w:pPr>
        <w:pStyle w:val="ListParagraph"/>
        <w:spacing w:after="160" w:line="360" w:lineRule="auto"/>
        <w:ind w:left="630"/>
      </w:pPr>
    </w:p>
    <w:p w:rsidR="00F27296" w:rsidRPr="00765607" w:rsidRDefault="00F27296" w:rsidP="00F27296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b/>
          <w:color w:val="0070C0"/>
          <w:sz w:val="26"/>
          <w:lang w:val="id-ID"/>
        </w:rPr>
      </w:pPr>
      <w:r>
        <w:rPr>
          <w:b/>
          <w:color w:val="0070C0"/>
          <w:sz w:val="26"/>
        </w:rPr>
        <w:t>SUSUNAN ACARA</w:t>
      </w:r>
    </w:p>
    <w:tbl>
      <w:tblPr>
        <w:tblStyle w:val="TableGrid0"/>
        <w:tblW w:w="8995" w:type="dxa"/>
        <w:jc w:val="center"/>
        <w:tblInd w:w="0" w:type="dxa"/>
        <w:tblCellMar>
          <w:top w:w="44" w:type="dxa"/>
          <w:left w:w="107" w:type="dxa"/>
          <w:right w:w="58" w:type="dxa"/>
        </w:tblCellMar>
        <w:tblLook w:val="04A0" w:firstRow="1" w:lastRow="0" w:firstColumn="1" w:lastColumn="0" w:noHBand="0" w:noVBand="1"/>
      </w:tblPr>
      <w:tblGrid>
        <w:gridCol w:w="1506"/>
        <w:gridCol w:w="4066"/>
        <w:gridCol w:w="3423"/>
      </w:tblGrid>
      <w:tr w:rsidR="00FD099C" w:rsidTr="00FD099C">
        <w:trPr>
          <w:trHeight w:val="278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99C" w:rsidRDefault="00FD099C" w:rsidP="007D1197">
            <w:pPr>
              <w:ind w:right="51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Waktu 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99C" w:rsidRDefault="00FD099C" w:rsidP="007D1197">
            <w:pPr>
              <w:ind w:right="48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Materi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99C" w:rsidRDefault="00FD099C" w:rsidP="007D1197">
            <w:pPr>
              <w:ind w:right="49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Pemateri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</w:tr>
      <w:tr w:rsidR="00FD099C" w:rsidTr="00FD099C">
        <w:trPr>
          <w:trHeight w:val="548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99C" w:rsidRDefault="00FD099C" w:rsidP="007D1197">
            <w:r>
              <w:rPr>
                <w:rFonts w:ascii="Calibri" w:eastAsia="Calibri" w:hAnsi="Calibri" w:cs="Calibri"/>
                <w:sz w:val="22"/>
              </w:rPr>
              <w:t xml:space="preserve">08.30 – 09.00 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99C" w:rsidRDefault="00FD099C" w:rsidP="007D1197">
            <w:pPr>
              <w:ind w:left="1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Registrasi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peserta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99C" w:rsidRDefault="00FD099C" w:rsidP="007D1197">
            <w:pPr>
              <w:ind w:left="1"/>
            </w:pPr>
          </w:p>
        </w:tc>
      </w:tr>
      <w:tr w:rsidR="00FD099C" w:rsidTr="00FD099C">
        <w:trPr>
          <w:trHeight w:val="276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:rsidR="00FD099C" w:rsidRDefault="00FD099C" w:rsidP="007D1197"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:rsidR="00FD099C" w:rsidRDefault="00FD099C" w:rsidP="007D1197">
            <w:pPr>
              <w:ind w:left="1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SESI 1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:rsidR="00FD099C" w:rsidRDefault="00FD099C" w:rsidP="007D1197">
            <w:pPr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FD099C" w:rsidTr="00C03F24">
        <w:trPr>
          <w:trHeight w:val="1278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99C" w:rsidRDefault="00FD099C" w:rsidP="007D1197">
            <w:r>
              <w:rPr>
                <w:rFonts w:ascii="Calibri" w:eastAsia="Calibri" w:hAnsi="Calibri" w:cs="Calibri"/>
                <w:sz w:val="22"/>
              </w:rPr>
              <w:t xml:space="preserve">09.00 – 09.10 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99C" w:rsidRDefault="00FD099C" w:rsidP="007D1197">
            <w:pPr>
              <w:spacing w:after="1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Acara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Pembukaan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: </w:t>
            </w:r>
          </w:p>
          <w:p w:rsidR="00FD099C" w:rsidRDefault="00FD099C" w:rsidP="00765607">
            <w:pPr>
              <w:numPr>
                <w:ilvl w:val="0"/>
                <w:numId w:val="11"/>
              </w:numPr>
              <w:spacing w:after="11" w:line="259" w:lineRule="auto"/>
              <w:ind w:hanging="226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Pembukaan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FD099C" w:rsidRDefault="00FD099C" w:rsidP="00765607">
            <w:pPr>
              <w:numPr>
                <w:ilvl w:val="0"/>
                <w:numId w:val="11"/>
              </w:numPr>
              <w:spacing w:line="259" w:lineRule="auto"/>
              <w:ind w:hanging="226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Sambutan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Direktur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FD099C" w:rsidRDefault="00FD099C" w:rsidP="00765607">
            <w:pPr>
              <w:numPr>
                <w:ilvl w:val="0"/>
                <w:numId w:val="11"/>
              </w:numPr>
              <w:spacing w:line="259" w:lineRule="auto"/>
              <w:ind w:hanging="226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Penutup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99C" w:rsidRDefault="00FD099C" w:rsidP="007D1197">
            <w:pPr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FD099C" w:rsidRDefault="00FD099C" w:rsidP="007D1197">
            <w:pPr>
              <w:ind w:left="1"/>
            </w:pPr>
            <w:r>
              <w:rPr>
                <w:rFonts w:ascii="Calibri" w:eastAsia="Calibri" w:hAnsi="Calibri" w:cs="Calibri"/>
                <w:sz w:val="22"/>
              </w:rPr>
              <w:t>MC</w:t>
            </w:r>
          </w:p>
          <w:p w:rsidR="00FD099C" w:rsidRDefault="00FD099C" w:rsidP="00FD099C">
            <w:pPr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Dr.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Syamsuriansyah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>, M.M.,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M.Kes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FD099C" w:rsidRDefault="00FD099C" w:rsidP="00C03F24">
            <w:pPr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MC </w:t>
            </w:r>
          </w:p>
        </w:tc>
      </w:tr>
      <w:tr w:rsidR="00FD099C" w:rsidTr="00FD099C">
        <w:trPr>
          <w:trHeight w:val="548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99C" w:rsidRDefault="00FD099C" w:rsidP="007D1197">
            <w:r>
              <w:rPr>
                <w:rFonts w:ascii="Calibri" w:eastAsia="Calibri" w:hAnsi="Calibri" w:cs="Calibri"/>
                <w:sz w:val="22"/>
              </w:rPr>
              <w:t xml:space="preserve">09.10 – 09.15 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99C" w:rsidRDefault="00FD099C" w:rsidP="007D1197">
            <w:pPr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Break </w:t>
            </w:r>
          </w:p>
          <w:p w:rsidR="00FD099C" w:rsidRDefault="00FD099C" w:rsidP="007D1197">
            <w:pPr>
              <w:ind w:left="1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Profil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Pemateri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1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99C" w:rsidRDefault="00FD099C" w:rsidP="007D1197">
            <w:pPr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Moderator </w:t>
            </w:r>
          </w:p>
        </w:tc>
      </w:tr>
      <w:tr w:rsidR="00FD099C" w:rsidTr="00FD099C">
        <w:trPr>
          <w:trHeight w:val="276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:rsidR="00FD099C" w:rsidRDefault="00FD099C" w:rsidP="007D1197"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:rsidR="00FD099C" w:rsidRDefault="00FD099C" w:rsidP="007D1197">
            <w:pPr>
              <w:ind w:left="1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SESI 2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:rsidR="00FD099C" w:rsidRDefault="00FD099C" w:rsidP="007D1197">
            <w:pPr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FD099C" w:rsidTr="00FD099C">
        <w:trPr>
          <w:trHeight w:val="548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99C" w:rsidRDefault="00FD099C" w:rsidP="007D1197">
            <w:r>
              <w:rPr>
                <w:rFonts w:ascii="Calibri" w:eastAsia="Calibri" w:hAnsi="Calibri" w:cs="Calibri"/>
                <w:sz w:val="22"/>
              </w:rPr>
              <w:t xml:space="preserve">09.15 – 10.00 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91" w:rsidRPr="00B66A91" w:rsidRDefault="00B66A91" w:rsidP="00B66A91">
            <w:pPr>
              <w:ind w:left="1"/>
              <w:jc w:val="both"/>
              <w:rPr>
                <w:i/>
              </w:rPr>
            </w:pPr>
            <w:r w:rsidRPr="00B66A91">
              <w:rPr>
                <w:i/>
              </w:rPr>
              <w:t xml:space="preserve">Kesehatan dan Ignition (memberikan </w:t>
            </w:r>
            <w:proofErr w:type="spellStart"/>
            <w:r w:rsidRPr="00B66A91">
              <w:rPr>
                <w:i/>
              </w:rPr>
              <w:t>pemahaman</w:t>
            </w:r>
            <w:proofErr w:type="spellEnd"/>
            <w:r w:rsidRPr="00B66A91">
              <w:rPr>
                <w:i/>
              </w:rPr>
              <w:t xml:space="preserve"> </w:t>
            </w:r>
            <w:proofErr w:type="spellStart"/>
            <w:r w:rsidRPr="00B66A91">
              <w:rPr>
                <w:i/>
              </w:rPr>
              <w:t>dari</w:t>
            </w:r>
            <w:proofErr w:type="spellEnd"/>
            <w:r w:rsidRPr="00B66A91">
              <w:rPr>
                <w:i/>
              </w:rPr>
              <w:t xml:space="preserve"> para </w:t>
            </w:r>
            <w:proofErr w:type="spellStart"/>
            <w:r w:rsidRPr="00B66A91">
              <w:rPr>
                <w:i/>
              </w:rPr>
              <w:t>pelaku</w:t>
            </w:r>
            <w:proofErr w:type="spellEnd"/>
          </w:p>
          <w:p w:rsidR="00FD099C" w:rsidRDefault="00B66A91" w:rsidP="00B66A91">
            <w:pPr>
              <w:ind w:left="1"/>
              <w:jc w:val="both"/>
            </w:pPr>
            <w:r w:rsidRPr="00B66A91">
              <w:rPr>
                <w:i/>
              </w:rPr>
              <w:lastRenderedPageBreak/>
              <w:t xml:space="preserve">&amp; regulator </w:t>
            </w:r>
            <w:proofErr w:type="spellStart"/>
            <w:r w:rsidRPr="00B66A91">
              <w:rPr>
                <w:i/>
              </w:rPr>
              <w:t>industri</w:t>
            </w:r>
            <w:proofErr w:type="spellEnd"/>
            <w:r w:rsidRPr="00B66A91">
              <w:rPr>
                <w:i/>
              </w:rPr>
              <w:t xml:space="preserve"> </w:t>
            </w:r>
            <w:proofErr w:type="spellStart"/>
            <w:r w:rsidRPr="00B66A91">
              <w:rPr>
                <w:i/>
              </w:rPr>
              <w:t>wirausaha</w:t>
            </w:r>
            <w:proofErr w:type="spellEnd"/>
            <w:r w:rsidRPr="00B66A91">
              <w:rPr>
                <w:i/>
              </w:rPr>
              <w:t>)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99C" w:rsidRDefault="00FD099C" w:rsidP="00CD2E97">
            <w:pPr>
              <w:ind w:left="1"/>
            </w:pPr>
          </w:p>
        </w:tc>
      </w:tr>
      <w:tr w:rsidR="00FD099C" w:rsidTr="00FD099C">
        <w:trPr>
          <w:trHeight w:val="547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99C" w:rsidRDefault="00FD099C" w:rsidP="007D1197">
            <w:r>
              <w:rPr>
                <w:rFonts w:ascii="Calibri" w:eastAsia="Calibri" w:hAnsi="Calibri" w:cs="Calibri"/>
                <w:sz w:val="22"/>
              </w:rPr>
              <w:t xml:space="preserve">10.00 – 10.25 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99C" w:rsidRDefault="00FD099C" w:rsidP="007D1197">
            <w:pPr>
              <w:ind w:left="1"/>
              <w:jc w:val="both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Sesi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Tanya-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jawab</w:t>
            </w:r>
            <w:proofErr w:type="spellEnd"/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99C" w:rsidRDefault="00FD099C" w:rsidP="007D1197">
            <w:pPr>
              <w:ind w:left="1"/>
            </w:pPr>
            <w:r>
              <w:rPr>
                <w:rFonts w:ascii="Calibri" w:eastAsia="Calibri" w:hAnsi="Calibri" w:cs="Calibri"/>
                <w:sz w:val="22"/>
              </w:rPr>
              <w:t>Moderator</w:t>
            </w:r>
          </w:p>
        </w:tc>
      </w:tr>
      <w:tr w:rsidR="00FD099C" w:rsidTr="00FD099C">
        <w:trPr>
          <w:trHeight w:val="547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99C" w:rsidRDefault="00FD099C" w:rsidP="001D3E0A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10.25 – 10.30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99C" w:rsidRDefault="00FD099C" w:rsidP="001D3E0A">
            <w:pPr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Kesimpulan </w:t>
            </w:r>
          </w:p>
          <w:p w:rsidR="00FD099C" w:rsidRDefault="00FD099C" w:rsidP="001D3E0A">
            <w:pPr>
              <w:ind w:left="1" w:right="32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Penyerahan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sertifikat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pemateri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99C" w:rsidRDefault="00FD099C" w:rsidP="001D3E0A">
            <w:pPr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Moderator </w:t>
            </w:r>
          </w:p>
        </w:tc>
      </w:tr>
      <w:tr w:rsidR="00FD099C" w:rsidTr="00FD099C">
        <w:trPr>
          <w:trHeight w:val="279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:rsidR="00FD099C" w:rsidRDefault="00FD099C" w:rsidP="001D3E0A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:rsidR="00FD099C" w:rsidRPr="00FA7047" w:rsidRDefault="00FD099C" w:rsidP="001D3E0A">
            <w:pPr>
              <w:ind w:left="1"/>
              <w:rPr>
                <w:i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SESI 3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:rsidR="00FD099C" w:rsidRDefault="00FD099C" w:rsidP="001D3E0A">
            <w:pPr>
              <w:ind w:left="1"/>
            </w:pPr>
          </w:p>
        </w:tc>
      </w:tr>
      <w:tr w:rsidR="00FD099C" w:rsidTr="00FD099C">
        <w:trPr>
          <w:trHeight w:val="279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99C" w:rsidRDefault="00FD099C" w:rsidP="00FD099C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10.30 – 10.35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99C" w:rsidRDefault="00FD099C" w:rsidP="00FD099C">
            <w:pPr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Break </w:t>
            </w:r>
          </w:p>
          <w:p w:rsidR="00FD099C" w:rsidRDefault="00FD099C" w:rsidP="00FD099C">
            <w:pPr>
              <w:ind w:left="1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Profil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Pemateri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4A6D76"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99C" w:rsidRDefault="00FD099C" w:rsidP="00FD099C">
            <w:pPr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Moderator </w:t>
            </w:r>
          </w:p>
        </w:tc>
      </w:tr>
      <w:tr w:rsidR="00FD099C" w:rsidTr="00FD099C">
        <w:trPr>
          <w:trHeight w:val="279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99C" w:rsidRDefault="00FD099C" w:rsidP="00FD099C">
            <w:r>
              <w:rPr>
                <w:rFonts w:ascii="Calibri" w:eastAsia="Calibri" w:hAnsi="Calibri" w:cs="Calibri"/>
                <w:sz w:val="22"/>
              </w:rPr>
              <w:t xml:space="preserve">10.35 – 11.20 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91" w:rsidRPr="00B66A91" w:rsidRDefault="00B66A91" w:rsidP="00B66A91">
            <w:pPr>
              <w:ind w:left="1"/>
              <w:rPr>
                <w:rFonts w:cstheme="minorHAnsi"/>
                <w:sz w:val="22"/>
                <w:szCs w:val="22"/>
              </w:rPr>
            </w:pPr>
            <w:r w:rsidRPr="00B66A91">
              <w:rPr>
                <w:rFonts w:cstheme="minorHAnsi"/>
                <w:sz w:val="22"/>
                <w:szCs w:val="22"/>
              </w:rPr>
              <w:t>Kesehatan dan Workshop (</w:t>
            </w:r>
            <w:proofErr w:type="spellStart"/>
            <w:r w:rsidRPr="00B66A91">
              <w:rPr>
                <w:rFonts w:cstheme="minorHAnsi"/>
                <w:sz w:val="22"/>
                <w:szCs w:val="22"/>
              </w:rPr>
              <w:t>Pembekalan</w:t>
            </w:r>
            <w:proofErr w:type="spellEnd"/>
            <w:r w:rsidRPr="00B66A91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66A91">
              <w:rPr>
                <w:rFonts w:cstheme="minorHAnsi"/>
                <w:sz w:val="22"/>
                <w:szCs w:val="22"/>
              </w:rPr>
              <w:t>pengetahuan</w:t>
            </w:r>
            <w:proofErr w:type="spellEnd"/>
            <w:r w:rsidRPr="00B66A91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66A91">
              <w:rPr>
                <w:rFonts w:cstheme="minorHAnsi"/>
                <w:sz w:val="22"/>
                <w:szCs w:val="22"/>
              </w:rPr>
              <w:t>teknis</w:t>
            </w:r>
            <w:proofErr w:type="spellEnd"/>
            <w:r w:rsidRPr="00B66A91">
              <w:rPr>
                <w:rFonts w:cstheme="minorHAnsi"/>
                <w:sz w:val="22"/>
                <w:szCs w:val="22"/>
              </w:rPr>
              <w:t xml:space="preserve"> dan</w:t>
            </w:r>
          </w:p>
          <w:p w:rsidR="00FD099C" w:rsidRPr="00D86EE1" w:rsidRDefault="00B66A91" w:rsidP="00B66A91">
            <w:pPr>
              <w:ind w:left="1"/>
              <w:rPr>
                <w:rFonts w:cstheme="minorHAnsi"/>
                <w:sz w:val="22"/>
                <w:szCs w:val="22"/>
              </w:rPr>
            </w:pPr>
            <w:r w:rsidRPr="00B66A91">
              <w:rPr>
                <w:rFonts w:cstheme="minorHAnsi"/>
                <w:sz w:val="22"/>
                <w:szCs w:val="22"/>
              </w:rPr>
              <w:t>non-</w:t>
            </w:r>
            <w:proofErr w:type="spellStart"/>
            <w:r w:rsidRPr="00B66A91">
              <w:rPr>
                <w:rFonts w:cstheme="minorHAnsi"/>
                <w:sz w:val="22"/>
                <w:szCs w:val="22"/>
              </w:rPr>
              <w:t>teknis</w:t>
            </w:r>
            <w:proofErr w:type="spellEnd"/>
            <w:r w:rsidRPr="00B66A91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66A91">
              <w:rPr>
                <w:rFonts w:cstheme="minorHAnsi"/>
                <w:sz w:val="22"/>
                <w:szCs w:val="22"/>
              </w:rPr>
              <w:t>membangun</w:t>
            </w:r>
            <w:proofErr w:type="spellEnd"/>
            <w:r w:rsidRPr="00B66A91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66A91">
              <w:rPr>
                <w:rFonts w:cstheme="minorHAnsi"/>
                <w:sz w:val="22"/>
                <w:szCs w:val="22"/>
              </w:rPr>
              <w:t>wirausaha</w:t>
            </w:r>
            <w:proofErr w:type="spellEnd"/>
            <w:r w:rsidRPr="00B66A91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66A91">
              <w:rPr>
                <w:rFonts w:cstheme="minorHAnsi"/>
                <w:sz w:val="22"/>
                <w:szCs w:val="22"/>
              </w:rPr>
              <w:t>dari</w:t>
            </w:r>
            <w:proofErr w:type="spellEnd"/>
            <w:r w:rsidRPr="00B66A91">
              <w:rPr>
                <w:rFonts w:cstheme="minorHAnsi"/>
                <w:sz w:val="22"/>
                <w:szCs w:val="22"/>
              </w:rPr>
              <w:t xml:space="preserve"> ide </w:t>
            </w:r>
            <w:proofErr w:type="spellStart"/>
            <w:r w:rsidRPr="00B66A91">
              <w:rPr>
                <w:rFonts w:cstheme="minorHAnsi"/>
                <w:sz w:val="22"/>
                <w:szCs w:val="22"/>
              </w:rPr>
              <w:t>hingga</w:t>
            </w:r>
            <w:proofErr w:type="spellEnd"/>
            <w:r w:rsidRPr="00B66A91">
              <w:rPr>
                <w:rFonts w:cstheme="minorHAnsi"/>
                <w:sz w:val="22"/>
                <w:szCs w:val="22"/>
              </w:rPr>
              <w:t xml:space="preserve"> launching)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99C" w:rsidRPr="00D86EE1" w:rsidRDefault="00FD099C" w:rsidP="00FD099C">
            <w:pPr>
              <w:ind w:left="1"/>
              <w:rPr>
                <w:rFonts w:cstheme="minorHAnsi"/>
                <w:sz w:val="22"/>
                <w:szCs w:val="22"/>
              </w:rPr>
            </w:pPr>
          </w:p>
        </w:tc>
      </w:tr>
      <w:tr w:rsidR="00FD099C" w:rsidTr="00FD099C">
        <w:trPr>
          <w:trHeight w:val="396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99C" w:rsidRDefault="00FD099C" w:rsidP="00FD099C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11.20 – 11.45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99C" w:rsidRDefault="00FD099C" w:rsidP="00FD099C">
            <w:pPr>
              <w:ind w:left="1"/>
              <w:jc w:val="both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Sesi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Tanya-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jawab</w:t>
            </w:r>
            <w:proofErr w:type="spellEnd"/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99C" w:rsidRDefault="00FD099C" w:rsidP="00FD099C">
            <w:pPr>
              <w:ind w:left="1"/>
            </w:pPr>
            <w:r>
              <w:rPr>
                <w:rFonts w:ascii="Calibri" w:eastAsia="Calibri" w:hAnsi="Calibri" w:cs="Calibri"/>
                <w:sz w:val="22"/>
              </w:rPr>
              <w:t>Moderator</w:t>
            </w:r>
          </w:p>
        </w:tc>
      </w:tr>
      <w:tr w:rsidR="00FD099C" w:rsidTr="00FD099C">
        <w:trPr>
          <w:trHeight w:val="666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99C" w:rsidRDefault="00FD099C" w:rsidP="00FD099C">
            <w:r>
              <w:rPr>
                <w:rFonts w:ascii="Calibri" w:eastAsia="Calibri" w:hAnsi="Calibri" w:cs="Calibri"/>
                <w:sz w:val="22"/>
              </w:rPr>
              <w:t>11.45 – 11.50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99C" w:rsidRDefault="00FD099C" w:rsidP="00FD099C">
            <w:pPr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Kesimpulan </w:t>
            </w:r>
          </w:p>
          <w:p w:rsidR="00FD099C" w:rsidRDefault="00FD099C" w:rsidP="00FD099C">
            <w:pPr>
              <w:ind w:left="1" w:right="32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Penyerahan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sertifikat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pemateri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99C" w:rsidRDefault="00FD099C" w:rsidP="00FD099C">
            <w:pPr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Moderator </w:t>
            </w:r>
          </w:p>
        </w:tc>
      </w:tr>
      <w:tr w:rsidR="0024604B" w:rsidTr="0024604B">
        <w:trPr>
          <w:trHeight w:val="369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:rsidR="0024604B" w:rsidRDefault="0024604B" w:rsidP="00FD099C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:rsidR="0024604B" w:rsidRDefault="0024604B" w:rsidP="00FD099C">
            <w:pPr>
              <w:ind w:left="1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SESI 4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:rsidR="0024604B" w:rsidRDefault="0024604B" w:rsidP="00FD099C">
            <w:pPr>
              <w:ind w:left="1"/>
              <w:rPr>
                <w:rFonts w:ascii="Calibri" w:eastAsia="Calibri" w:hAnsi="Calibri" w:cs="Calibri"/>
                <w:sz w:val="22"/>
              </w:rPr>
            </w:pPr>
          </w:p>
        </w:tc>
      </w:tr>
      <w:tr w:rsidR="00B66A91" w:rsidTr="00FD099C">
        <w:trPr>
          <w:trHeight w:val="666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91" w:rsidRDefault="0024604B" w:rsidP="00FD099C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13.00-13.05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91" w:rsidRDefault="00B66A91" w:rsidP="00B66A91">
            <w:pPr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Break </w:t>
            </w:r>
          </w:p>
          <w:p w:rsidR="00B66A91" w:rsidRDefault="00B66A91" w:rsidP="00B66A91">
            <w:pPr>
              <w:ind w:left="1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Profil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Pemateri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3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91" w:rsidRDefault="00B66A91" w:rsidP="00FD099C">
            <w:pPr>
              <w:ind w:left="1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Moderator</w:t>
            </w:r>
          </w:p>
        </w:tc>
      </w:tr>
      <w:tr w:rsidR="00B66A91" w:rsidTr="00FD099C">
        <w:trPr>
          <w:trHeight w:val="666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91" w:rsidRDefault="0024604B" w:rsidP="00FD099C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13.05-13.45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91" w:rsidRPr="00B66A91" w:rsidRDefault="00B66A91" w:rsidP="00B66A91">
            <w:pPr>
              <w:ind w:left="1"/>
              <w:rPr>
                <w:rFonts w:ascii="Calibri" w:eastAsia="Calibri" w:hAnsi="Calibri" w:cs="Calibri"/>
                <w:sz w:val="22"/>
              </w:rPr>
            </w:pPr>
            <w:r w:rsidRPr="00B66A91">
              <w:rPr>
                <w:rFonts w:ascii="Calibri" w:eastAsia="Calibri" w:hAnsi="Calibri" w:cs="Calibri"/>
                <w:sz w:val="22"/>
              </w:rPr>
              <w:t xml:space="preserve">Kesehatan dan </w:t>
            </w:r>
            <w:proofErr w:type="spellStart"/>
            <w:r w:rsidRPr="00B66A91">
              <w:rPr>
                <w:rFonts w:ascii="Calibri" w:eastAsia="Calibri" w:hAnsi="Calibri" w:cs="Calibri"/>
                <w:sz w:val="22"/>
              </w:rPr>
              <w:t>Hacksprint</w:t>
            </w:r>
            <w:proofErr w:type="spellEnd"/>
            <w:r w:rsidRPr="00B66A91">
              <w:rPr>
                <w:rFonts w:ascii="Calibri" w:eastAsia="Calibri" w:hAnsi="Calibri" w:cs="Calibri"/>
                <w:sz w:val="22"/>
              </w:rPr>
              <w:t xml:space="preserve"> (Brainstorming dan </w:t>
            </w:r>
            <w:proofErr w:type="spellStart"/>
            <w:r w:rsidRPr="00B66A91">
              <w:rPr>
                <w:rFonts w:ascii="Calibri" w:eastAsia="Calibri" w:hAnsi="Calibri" w:cs="Calibri"/>
                <w:sz w:val="22"/>
              </w:rPr>
              <w:t>eksekusi</w:t>
            </w:r>
            <w:proofErr w:type="spellEnd"/>
            <w:r w:rsidRPr="00B66A91">
              <w:rPr>
                <w:rFonts w:ascii="Calibri" w:eastAsia="Calibri" w:hAnsi="Calibri" w:cs="Calibri"/>
                <w:sz w:val="22"/>
              </w:rPr>
              <w:t xml:space="preserve"> ide </w:t>
            </w:r>
            <w:proofErr w:type="spellStart"/>
            <w:r w:rsidRPr="00B66A91">
              <w:rPr>
                <w:rFonts w:ascii="Calibri" w:eastAsia="Calibri" w:hAnsi="Calibri" w:cs="Calibri"/>
                <w:sz w:val="22"/>
              </w:rPr>
              <w:t>hingga</w:t>
            </w:r>
            <w:proofErr w:type="spellEnd"/>
          </w:p>
          <w:p w:rsidR="00B66A91" w:rsidRDefault="00B66A91" w:rsidP="00B66A91">
            <w:pPr>
              <w:ind w:left="1"/>
              <w:rPr>
                <w:rFonts w:ascii="Calibri" w:eastAsia="Calibri" w:hAnsi="Calibri" w:cs="Calibri"/>
                <w:sz w:val="22"/>
              </w:rPr>
            </w:pPr>
            <w:proofErr w:type="spellStart"/>
            <w:r w:rsidRPr="00B66A91">
              <w:rPr>
                <w:rFonts w:ascii="Calibri" w:eastAsia="Calibri" w:hAnsi="Calibri" w:cs="Calibri"/>
                <w:sz w:val="22"/>
              </w:rPr>
              <w:t>menjadi</w:t>
            </w:r>
            <w:proofErr w:type="spellEnd"/>
            <w:r w:rsidRPr="00B66A91"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 w:rsidRPr="00B66A91">
              <w:rPr>
                <w:rFonts w:ascii="Calibri" w:eastAsia="Calibri" w:hAnsi="Calibri" w:cs="Calibri"/>
                <w:sz w:val="22"/>
              </w:rPr>
              <w:t>produk</w:t>
            </w:r>
            <w:proofErr w:type="spellEnd"/>
            <w:r w:rsidRPr="00B66A91">
              <w:rPr>
                <w:rFonts w:ascii="Calibri" w:eastAsia="Calibri" w:hAnsi="Calibri" w:cs="Calibri"/>
                <w:sz w:val="22"/>
              </w:rPr>
              <w:t xml:space="preserve"> prototype dengan </w:t>
            </w:r>
            <w:proofErr w:type="spellStart"/>
            <w:r w:rsidRPr="00B66A91">
              <w:rPr>
                <w:rFonts w:ascii="Calibri" w:eastAsia="Calibri" w:hAnsi="Calibri" w:cs="Calibri"/>
                <w:sz w:val="22"/>
              </w:rPr>
              <w:t>metode</w:t>
            </w:r>
            <w:proofErr w:type="spellEnd"/>
            <w:r w:rsidRPr="00B66A91">
              <w:rPr>
                <w:rFonts w:ascii="Calibri" w:eastAsia="Calibri" w:hAnsi="Calibri" w:cs="Calibri"/>
                <w:sz w:val="22"/>
              </w:rPr>
              <w:t xml:space="preserve"> design sprint)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91" w:rsidRDefault="00B66A91" w:rsidP="00FD099C">
            <w:pPr>
              <w:ind w:left="1"/>
              <w:rPr>
                <w:rFonts w:ascii="Calibri" w:eastAsia="Calibri" w:hAnsi="Calibri" w:cs="Calibri"/>
                <w:sz w:val="22"/>
              </w:rPr>
            </w:pPr>
          </w:p>
        </w:tc>
      </w:tr>
      <w:tr w:rsidR="00B66A91" w:rsidTr="00FD099C">
        <w:trPr>
          <w:trHeight w:val="666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91" w:rsidRDefault="0024604B" w:rsidP="00B66A91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13.45-14.05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91" w:rsidRDefault="00B66A91" w:rsidP="00B66A91">
            <w:pPr>
              <w:ind w:left="1"/>
              <w:jc w:val="both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Sesi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Tanya-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jawab</w:t>
            </w:r>
            <w:proofErr w:type="spellEnd"/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91" w:rsidRDefault="00B66A91" w:rsidP="00B66A91">
            <w:pPr>
              <w:ind w:left="1"/>
            </w:pPr>
            <w:r>
              <w:rPr>
                <w:rFonts w:ascii="Calibri" w:eastAsia="Calibri" w:hAnsi="Calibri" w:cs="Calibri"/>
                <w:sz w:val="22"/>
              </w:rPr>
              <w:t>Moderator</w:t>
            </w:r>
          </w:p>
        </w:tc>
      </w:tr>
      <w:tr w:rsidR="00B66A91" w:rsidTr="00FD099C">
        <w:trPr>
          <w:trHeight w:val="666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91" w:rsidRDefault="0024604B" w:rsidP="00B66A91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14.05-14.10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91" w:rsidRDefault="00B66A91" w:rsidP="00B66A91">
            <w:pPr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Kesimpulan </w:t>
            </w:r>
          </w:p>
          <w:p w:rsidR="00B66A91" w:rsidRDefault="00B66A91" w:rsidP="00B66A91">
            <w:pPr>
              <w:ind w:left="1" w:right="32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Penyerahan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sertifikat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pemateri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91" w:rsidRDefault="00B66A91" w:rsidP="00B66A91">
            <w:pPr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Moderator </w:t>
            </w:r>
          </w:p>
        </w:tc>
      </w:tr>
      <w:tr w:rsidR="00FD099C" w:rsidTr="00FD099C">
        <w:trPr>
          <w:trHeight w:val="278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99C" w:rsidRPr="0024604B" w:rsidRDefault="0024604B" w:rsidP="00FD099C">
            <w:pPr>
              <w:rPr>
                <w:sz w:val="22"/>
                <w:szCs w:val="22"/>
              </w:rPr>
            </w:pPr>
            <w:r w:rsidRPr="0024604B">
              <w:rPr>
                <w:sz w:val="22"/>
                <w:szCs w:val="22"/>
              </w:rPr>
              <w:t>14.10-14.15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99C" w:rsidRDefault="00FD099C" w:rsidP="00FD099C">
            <w:pPr>
              <w:ind w:left="1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Penutup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99C" w:rsidRDefault="00FD099C" w:rsidP="00FD099C">
            <w:pPr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Moderator </w:t>
            </w:r>
          </w:p>
        </w:tc>
      </w:tr>
      <w:tr w:rsidR="00FD099C" w:rsidTr="00FD099C">
        <w:trPr>
          <w:trHeight w:val="278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99C" w:rsidRPr="0024604B" w:rsidRDefault="0024604B" w:rsidP="00FD099C">
            <w:pPr>
              <w:rPr>
                <w:sz w:val="22"/>
                <w:szCs w:val="22"/>
              </w:rPr>
            </w:pPr>
            <w:r w:rsidRPr="0024604B">
              <w:rPr>
                <w:sz w:val="22"/>
                <w:szCs w:val="22"/>
              </w:rPr>
              <w:t>14.15-14.30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99C" w:rsidRDefault="00FD099C" w:rsidP="00FD099C">
            <w:pPr>
              <w:ind w:left="1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Dokumentasi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foto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bersama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99C" w:rsidRDefault="00FD099C" w:rsidP="00FD099C">
            <w:pPr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Host  </w:t>
            </w:r>
          </w:p>
        </w:tc>
      </w:tr>
    </w:tbl>
    <w:p w:rsidR="00F27296" w:rsidRPr="00F27296" w:rsidRDefault="00F27296" w:rsidP="00F27296">
      <w:pPr>
        <w:pStyle w:val="ListParagraph"/>
        <w:spacing w:line="360" w:lineRule="auto"/>
        <w:ind w:left="360"/>
        <w:jc w:val="both"/>
        <w:rPr>
          <w:b/>
          <w:color w:val="0070C0"/>
          <w:sz w:val="26"/>
          <w:lang w:val="id-ID"/>
        </w:rPr>
      </w:pPr>
    </w:p>
    <w:p w:rsidR="00063E28" w:rsidRPr="00F27296" w:rsidRDefault="00063E28" w:rsidP="006E38FF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b/>
          <w:color w:val="0070C0"/>
          <w:sz w:val="26"/>
          <w:lang w:val="id-ID"/>
        </w:rPr>
      </w:pPr>
      <w:r w:rsidRPr="00F27296">
        <w:rPr>
          <w:b/>
          <w:color w:val="0070C0"/>
          <w:sz w:val="26"/>
          <w:lang w:val="id-ID"/>
        </w:rPr>
        <w:t>ANGGARAN BIAYA KEGIATAN</w:t>
      </w:r>
    </w:p>
    <w:p w:rsidR="00274577" w:rsidRDefault="00274577" w:rsidP="00900F3C">
      <w:pPr>
        <w:spacing w:line="360" w:lineRule="auto"/>
        <w:jc w:val="both"/>
        <w:rPr>
          <w:lang w:val="id-ID"/>
        </w:rPr>
      </w:pPr>
      <w:r w:rsidRPr="00274577">
        <w:t xml:space="preserve">Adapun </w:t>
      </w:r>
      <w:proofErr w:type="spellStart"/>
      <w:r w:rsidRPr="00274577">
        <w:t>anggaran</w:t>
      </w:r>
      <w:proofErr w:type="spellEnd"/>
      <w:r w:rsidRPr="00274577">
        <w:t xml:space="preserve"> </w:t>
      </w:r>
      <w:proofErr w:type="spellStart"/>
      <w:r w:rsidRPr="00274577">
        <w:t>dari</w:t>
      </w:r>
      <w:proofErr w:type="spellEnd"/>
      <w:r w:rsidRPr="00274577">
        <w:t xml:space="preserve"> kegiatan </w:t>
      </w:r>
      <w:proofErr w:type="spellStart"/>
      <w:r w:rsidRPr="00274577">
        <w:t>kuiah</w:t>
      </w:r>
      <w:proofErr w:type="spellEnd"/>
      <w:r w:rsidRPr="00274577">
        <w:t xml:space="preserve"> </w:t>
      </w:r>
      <w:proofErr w:type="spellStart"/>
      <w:r w:rsidR="0024604B">
        <w:t>pakar</w:t>
      </w:r>
      <w:proofErr w:type="spellEnd"/>
      <w:r w:rsidRPr="00274577">
        <w:t xml:space="preserve"> ini adalah sebagai </w:t>
      </w:r>
      <w:proofErr w:type="spellStart"/>
      <w:r w:rsidRPr="00274577">
        <w:t>berikut</w:t>
      </w:r>
      <w:proofErr w:type="spellEnd"/>
      <w:r w:rsidRPr="00274577">
        <w:t>: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960"/>
        <w:gridCol w:w="2480"/>
        <w:gridCol w:w="960"/>
        <w:gridCol w:w="960"/>
        <w:gridCol w:w="1780"/>
        <w:gridCol w:w="1960"/>
      </w:tblGrid>
      <w:tr w:rsidR="00AE175D" w:rsidTr="00AE175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AF6"/>
            <w:noWrap/>
            <w:vAlign w:val="center"/>
            <w:hideMark/>
          </w:tcPr>
          <w:p w:rsidR="00AE175D" w:rsidRDefault="00AE175D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No.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noWrap/>
            <w:vAlign w:val="center"/>
            <w:hideMark/>
          </w:tcPr>
          <w:p w:rsidR="00AE175D" w:rsidRDefault="00AE175D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Pengeluaran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noWrap/>
            <w:vAlign w:val="center"/>
            <w:hideMark/>
          </w:tcPr>
          <w:p w:rsidR="00AE175D" w:rsidRDefault="00AE175D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Volume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noWrap/>
            <w:vAlign w:val="center"/>
            <w:hideMark/>
          </w:tcPr>
          <w:p w:rsidR="00AE175D" w:rsidRDefault="00AE175D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Satuan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noWrap/>
            <w:vAlign w:val="center"/>
            <w:hideMark/>
          </w:tcPr>
          <w:p w:rsidR="00AE175D" w:rsidRDefault="00AE175D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 xml:space="preserve">Harga </w:t>
            </w:r>
            <w:proofErr w:type="spellStart"/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Satuan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noWrap/>
            <w:vAlign w:val="center"/>
            <w:hideMark/>
          </w:tcPr>
          <w:p w:rsidR="00AE175D" w:rsidRDefault="00AE175D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Total</w:t>
            </w:r>
          </w:p>
        </w:tc>
      </w:tr>
      <w:tr w:rsidR="00AE175D" w:rsidTr="00AE175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AF6"/>
            <w:noWrap/>
            <w:vAlign w:val="center"/>
            <w:hideMark/>
          </w:tcPr>
          <w:p w:rsidR="00AE175D" w:rsidRDefault="00AE175D">
            <w:pPr>
              <w:jc w:val="center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noWrap/>
            <w:vAlign w:val="center"/>
            <w:hideMark/>
          </w:tcPr>
          <w:p w:rsidR="00AE175D" w:rsidRDefault="00AE175D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Honor </w:t>
            </w:r>
            <w:proofErr w:type="spellStart"/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Pembicara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noWrap/>
            <w:vAlign w:val="center"/>
            <w:hideMark/>
          </w:tcPr>
          <w:p w:rsidR="00AE175D" w:rsidRDefault="00B66A91">
            <w:pPr>
              <w:jc w:val="center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noWrap/>
            <w:vAlign w:val="center"/>
            <w:hideMark/>
          </w:tcPr>
          <w:p w:rsidR="00AE175D" w:rsidRDefault="006E38FF">
            <w:pPr>
              <w:jc w:val="center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Orang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noWrap/>
            <w:vAlign w:val="center"/>
            <w:hideMark/>
          </w:tcPr>
          <w:p w:rsidR="00AE175D" w:rsidRDefault="006E38FF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IDR 1,00</w:t>
            </w:r>
            <w:r w:rsidR="00AE175D">
              <w:rPr>
                <w:rFonts w:ascii="Century Gothic" w:hAnsi="Century Gothic" w:cs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noWrap/>
            <w:vAlign w:val="center"/>
            <w:hideMark/>
          </w:tcPr>
          <w:p w:rsidR="00AE175D" w:rsidRDefault="006E38FF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IDR </w:t>
            </w:r>
            <w:r w:rsidR="00B66A91">
              <w:rPr>
                <w:rFonts w:ascii="Century Gothic" w:hAnsi="Century Gothic" w:cs="Calibri"/>
                <w:color w:val="000000"/>
                <w:sz w:val="18"/>
                <w:szCs w:val="18"/>
              </w:rPr>
              <w:t>3</w: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,0</w:t>
            </w:r>
            <w:r w:rsidR="00AE175D">
              <w:rPr>
                <w:rFonts w:ascii="Century Gothic" w:hAnsi="Century Gothic" w:cs="Calibri"/>
                <w:color w:val="000000"/>
                <w:sz w:val="18"/>
                <w:szCs w:val="18"/>
              </w:rPr>
              <w:t>00,000</w:t>
            </w:r>
          </w:p>
        </w:tc>
      </w:tr>
      <w:tr w:rsidR="00AE175D" w:rsidTr="00AE175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AF6"/>
            <w:noWrap/>
            <w:vAlign w:val="center"/>
            <w:hideMark/>
          </w:tcPr>
          <w:p w:rsidR="00AE175D" w:rsidRDefault="00AE175D">
            <w:pPr>
              <w:jc w:val="center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noWrap/>
            <w:vAlign w:val="center"/>
            <w:hideMark/>
          </w:tcPr>
          <w:p w:rsidR="00AE175D" w:rsidRDefault="0024604B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Sertifikat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noWrap/>
            <w:vAlign w:val="center"/>
            <w:hideMark/>
          </w:tcPr>
          <w:p w:rsidR="00AE175D" w:rsidRDefault="0024604B">
            <w:pPr>
              <w:jc w:val="center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noWrap/>
            <w:vAlign w:val="center"/>
            <w:hideMark/>
          </w:tcPr>
          <w:p w:rsidR="00AE175D" w:rsidRDefault="0024604B">
            <w:pPr>
              <w:jc w:val="center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Orang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noWrap/>
            <w:vAlign w:val="center"/>
            <w:hideMark/>
          </w:tcPr>
          <w:p w:rsidR="00AE175D" w:rsidRDefault="00AE175D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IDR 300,000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noWrap/>
            <w:vAlign w:val="center"/>
            <w:hideMark/>
          </w:tcPr>
          <w:p w:rsidR="00AE175D" w:rsidRDefault="00AE175D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IDR 300,000</w:t>
            </w:r>
          </w:p>
        </w:tc>
      </w:tr>
      <w:tr w:rsidR="00AE175D" w:rsidTr="00AE175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AF6"/>
            <w:noWrap/>
            <w:vAlign w:val="center"/>
            <w:hideMark/>
          </w:tcPr>
          <w:p w:rsidR="00AE175D" w:rsidRDefault="00AE175D">
            <w:pPr>
              <w:jc w:val="center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noWrap/>
            <w:vAlign w:val="center"/>
            <w:hideMark/>
          </w:tcPr>
          <w:p w:rsidR="00AE175D" w:rsidRDefault="00AE175D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Kue Kotak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noWrap/>
            <w:vAlign w:val="center"/>
            <w:hideMark/>
          </w:tcPr>
          <w:p w:rsidR="00AE175D" w:rsidRDefault="0024604B">
            <w:pPr>
              <w:jc w:val="center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noWrap/>
            <w:vAlign w:val="center"/>
            <w:hideMark/>
          </w:tcPr>
          <w:p w:rsidR="00AE175D" w:rsidRDefault="00AE175D">
            <w:pPr>
              <w:jc w:val="center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Kotak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noWrap/>
            <w:vAlign w:val="center"/>
            <w:hideMark/>
          </w:tcPr>
          <w:p w:rsidR="00AE175D" w:rsidRDefault="00AE175D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IDR 10,000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noWrap/>
            <w:vAlign w:val="center"/>
            <w:hideMark/>
          </w:tcPr>
          <w:p w:rsidR="00AE175D" w:rsidRDefault="00AE175D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IDR </w:t>
            </w:r>
            <w:r w:rsidR="0024604B">
              <w:rPr>
                <w:rFonts w:ascii="Century Gothic" w:hAnsi="Century Gothic" w:cs="Calibri"/>
                <w:color w:val="000000"/>
                <w:sz w:val="18"/>
                <w:szCs w:val="18"/>
              </w:rPr>
              <w:t>7</w: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00,000</w:t>
            </w:r>
          </w:p>
        </w:tc>
      </w:tr>
      <w:tr w:rsidR="00AE175D" w:rsidTr="00AE175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AF6"/>
            <w:noWrap/>
            <w:vAlign w:val="center"/>
            <w:hideMark/>
          </w:tcPr>
          <w:p w:rsidR="00AE175D" w:rsidRDefault="00AE175D">
            <w:pPr>
              <w:jc w:val="center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noWrap/>
            <w:vAlign w:val="center"/>
            <w:hideMark/>
          </w:tcPr>
          <w:p w:rsidR="00AE175D" w:rsidRDefault="00AE175D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Makan </w:t>
            </w:r>
            <w:proofErr w:type="spellStart"/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siang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noWrap/>
            <w:vAlign w:val="center"/>
            <w:hideMark/>
          </w:tcPr>
          <w:p w:rsidR="00AE175D" w:rsidRDefault="0024604B">
            <w:pPr>
              <w:jc w:val="center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noWrap/>
            <w:vAlign w:val="center"/>
            <w:hideMark/>
          </w:tcPr>
          <w:p w:rsidR="00AE175D" w:rsidRDefault="00AE175D">
            <w:pPr>
              <w:jc w:val="center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Kotak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noWrap/>
            <w:vAlign w:val="center"/>
            <w:hideMark/>
          </w:tcPr>
          <w:p w:rsidR="00AE175D" w:rsidRDefault="00AE175D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IDR 15,000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noWrap/>
            <w:vAlign w:val="center"/>
            <w:hideMark/>
          </w:tcPr>
          <w:p w:rsidR="00AE175D" w:rsidRDefault="00AE175D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IDR 150,000</w:t>
            </w:r>
          </w:p>
        </w:tc>
      </w:tr>
      <w:tr w:rsidR="00AE175D" w:rsidTr="00AE175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AF6"/>
            <w:noWrap/>
            <w:vAlign w:val="center"/>
            <w:hideMark/>
          </w:tcPr>
          <w:p w:rsidR="00AE175D" w:rsidRDefault="00AE175D">
            <w:pPr>
              <w:jc w:val="center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1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EEAF6"/>
            <w:noWrap/>
            <w:vAlign w:val="center"/>
            <w:hideMark/>
          </w:tcPr>
          <w:p w:rsidR="00AE175D" w:rsidRDefault="00AE175D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noWrap/>
            <w:vAlign w:val="center"/>
            <w:hideMark/>
          </w:tcPr>
          <w:p w:rsidR="00AE175D" w:rsidRDefault="000A55C7">
            <w:pPr>
              <w:jc w:val="right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 xml:space="preserve">IDR </w:t>
            </w:r>
            <w:r w:rsidR="0024604B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4</w:t>
            </w:r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,</w:t>
            </w:r>
            <w:r w:rsidR="0024604B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1</w:t>
            </w:r>
            <w:r w:rsidR="00AE175D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50,000</w:t>
            </w:r>
          </w:p>
        </w:tc>
      </w:tr>
    </w:tbl>
    <w:p w:rsidR="00274577" w:rsidRDefault="00274577" w:rsidP="00900F3C">
      <w:pPr>
        <w:jc w:val="both"/>
        <w:rPr>
          <w:lang w:val="id-ID"/>
        </w:rPr>
      </w:pPr>
    </w:p>
    <w:p w:rsidR="00B01714" w:rsidRPr="00B01714" w:rsidRDefault="004C295A" w:rsidP="00900F3C">
      <w:pPr>
        <w:jc w:val="both"/>
        <w:rPr>
          <w:b/>
          <w:color w:val="0070C0"/>
          <w:sz w:val="26"/>
          <w:lang w:val="id-ID"/>
        </w:rPr>
      </w:pPr>
      <w:r>
        <w:rPr>
          <w:b/>
          <w:color w:val="0070C0"/>
          <w:sz w:val="26"/>
        </w:rPr>
        <w:t xml:space="preserve">H. </w:t>
      </w:r>
      <w:r w:rsidR="00B01714">
        <w:rPr>
          <w:b/>
          <w:color w:val="0070C0"/>
          <w:sz w:val="26"/>
          <w:lang w:val="id-ID"/>
        </w:rPr>
        <w:t>PENUTUP</w:t>
      </w:r>
    </w:p>
    <w:p w:rsidR="001B0C88" w:rsidRPr="001B0C88" w:rsidRDefault="001B0C88" w:rsidP="004C295A">
      <w:pPr>
        <w:spacing w:line="360" w:lineRule="auto"/>
        <w:ind w:firstLine="720"/>
        <w:jc w:val="both"/>
      </w:pPr>
      <w:proofErr w:type="spellStart"/>
      <w:r w:rsidRPr="001B0C88">
        <w:t>Demikianlah</w:t>
      </w:r>
      <w:proofErr w:type="spellEnd"/>
      <w:r w:rsidRPr="001B0C88">
        <w:t xml:space="preserve"> proposal </w:t>
      </w:r>
      <w:r>
        <w:rPr>
          <w:lang w:val="id-ID"/>
        </w:rPr>
        <w:t xml:space="preserve">kegiatan </w:t>
      </w:r>
      <w:r w:rsidRPr="001B0C88">
        <w:t xml:space="preserve">kuliah </w:t>
      </w:r>
      <w:proofErr w:type="spellStart"/>
      <w:r w:rsidRPr="001B0C88">
        <w:t>umum</w:t>
      </w:r>
      <w:proofErr w:type="spellEnd"/>
      <w:r w:rsidRPr="001B0C88">
        <w:t xml:space="preserve"> ini </w:t>
      </w:r>
      <w:proofErr w:type="spellStart"/>
      <w:r w:rsidRPr="001B0C88">
        <w:t>dibuat</w:t>
      </w:r>
      <w:proofErr w:type="spellEnd"/>
      <w:r w:rsidRPr="001B0C88">
        <w:t xml:space="preserve">, sebagai bahan </w:t>
      </w:r>
      <w:proofErr w:type="spellStart"/>
      <w:r w:rsidRPr="001B0C88">
        <w:t>pertimbangan</w:t>
      </w:r>
      <w:proofErr w:type="spellEnd"/>
      <w:r w:rsidRPr="001B0C88">
        <w:t xml:space="preserve"> Bapak </w:t>
      </w:r>
      <w:proofErr w:type="spellStart"/>
      <w:r w:rsidRPr="001B0C88">
        <w:t>pimpinan</w:t>
      </w:r>
      <w:proofErr w:type="spellEnd"/>
      <w:r w:rsidRPr="001B0C88">
        <w:t xml:space="preserve"> untuk </w:t>
      </w:r>
      <w:proofErr w:type="spellStart"/>
      <w:r w:rsidRPr="001B0C88">
        <w:t>berkenan</w:t>
      </w:r>
      <w:proofErr w:type="spellEnd"/>
      <w:r w:rsidRPr="001B0C88">
        <w:t xml:space="preserve"> </w:t>
      </w:r>
      <w:proofErr w:type="spellStart"/>
      <w:r w:rsidRPr="001B0C88">
        <w:t>mengabulkan</w:t>
      </w:r>
      <w:proofErr w:type="spellEnd"/>
      <w:r w:rsidRPr="001B0C88">
        <w:t xml:space="preserve"> acara ini demi </w:t>
      </w:r>
      <w:proofErr w:type="spellStart"/>
      <w:r w:rsidRPr="001B0C88">
        <w:t>kemajuan</w:t>
      </w:r>
      <w:proofErr w:type="spellEnd"/>
      <w:r w:rsidRPr="001B0C88">
        <w:t xml:space="preserve"> </w:t>
      </w:r>
      <w:r w:rsidR="005E1250">
        <w:t xml:space="preserve">Program Studi </w:t>
      </w:r>
      <w:r w:rsidR="0024604B">
        <w:t xml:space="preserve">DIV Teknologi Rekayasa </w:t>
      </w:r>
      <w:proofErr w:type="spellStart"/>
      <w:r w:rsidR="0024604B">
        <w:t>Perangkat</w:t>
      </w:r>
      <w:proofErr w:type="spellEnd"/>
      <w:r w:rsidR="0024604B">
        <w:t xml:space="preserve"> Lunak</w:t>
      </w:r>
      <w:r w:rsidR="001314CE">
        <w:t xml:space="preserve">, Politeknik Medica Farma </w:t>
      </w:r>
      <w:proofErr w:type="spellStart"/>
      <w:r w:rsidR="001314CE">
        <w:t>Husada</w:t>
      </w:r>
      <w:proofErr w:type="spellEnd"/>
      <w:r w:rsidR="001314CE">
        <w:t xml:space="preserve"> Mataram</w:t>
      </w:r>
      <w:r w:rsidR="001314CE" w:rsidRPr="001B0C88">
        <w:t xml:space="preserve"> </w:t>
      </w:r>
      <w:r w:rsidRPr="001B0C88">
        <w:t xml:space="preserve">pada </w:t>
      </w:r>
      <w:proofErr w:type="spellStart"/>
      <w:r w:rsidRPr="001B0C88">
        <w:t>khususnya</w:t>
      </w:r>
      <w:proofErr w:type="spellEnd"/>
      <w:r w:rsidRPr="001B0C88">
        <w:t xml:space="preserve"> dan </w:t>
      </w:r>
      <w:r w:rsidR="005E1250">
        <w:t xml:space="preserve">Politeknik Medica Farma </w:t>
      </w:r>
      <w:proofErr w:type="spellStart"/>
      <w:r w:rsidR="005E1250">
        <w:t>Husada</w:t>
      </w:r>
      <w:proofErr w:type="spellEnd"/>
      <w:r w:rsidR="005E1250">
        <w:t xml:space="preserve"> Mataram</w:t>
      </w:r>
      <w:r w:rsidRPr="001B0C88">
        <w:t xml:space="preserve"> secara </w:t>
      </w:r>
      <w:proofErr w:type="spellStart"/>
      <w:r w:rsidRPr="001B0C88">
        <w:t>keseluruhan</w:t>
      </w:r>
      <w:proofErr w:type="spellEnd"/>
      <w:r w:rsidRPr="001B0C88">
        <w:t xml:space="preserve">. Atas </w:t>
      </w:r>
      <w:proofErr w:type="spellStart"/>
      <w:r w:rsidRPr="001B0C88">
        <w:t>perhatian</w:t>
      </w:r>
      <w:proofErr w:type="spellEnd"/>
      <w:r w:rsidRPr="001B0C88">
        <w:t xml:space="preserve"> dan kerja </w:t>
      </w:r>
      <w:proofErr w:type="spellStart"/>
      <w:r w:rsidRPr="001B0C88">
        <w:t>sama</w:t>
      </w:r>
      <w:proofErr w:type="spellEnd"/>
      <w:r w:rsidRPr="001B0C88">
        <w:t xml:space="preserve"> Bapak </w:t>
      </w:r>
      <w:proofErr w:type="spellStart"/>
      <w:r w:rsidRPr="001B0C88">
        <w:t>pimpinan</w:t>
      </w:r>
      <w:proofErr w:type="spellEnd"/>
      <w:r w:rsidRPr="001B0C88">
        <w:t xml:space="preserve">, kami </w:t>
      </w:r>
      <w:proofErr w:type="spellStart"/>
      <w:r w:rsidRPr="001B0C88">
        <w:t>mengucapkan</w:t>
      </w:r>
      <w:proofErr w:type="spellEnd"/>
      <w:r w:rsidRPr="001B0C88">
        <w:t xml:space="preserve"> </w:t>
      </w:r>
      <w:proofErr w:type="spellStart"/>
      <w:r w:rsidRPr="001B0C88">
        <w:t>terima</w:t>
      </w:r>
      <w:proofErr w:type="spellEnd"/>
      <w:r w:rsidRPr="001B0C88">
        <w:t xml:space="preserve"> </w:t>
      </w:r>
      <w:proofErr w:type="spellStart"/>
      <w:r w:rsidRPr="001B0C88">
        <w:t>kasih</w:t>
      </w:r>
      <w:proofErr w:type="spellEnd"/>
      <w:r w:rsidRPr="001B0C88">
        <w:t>.</w:t>
      </w:r>
    </w:p>
    <w:p w:rsidR="006E38FF" w:rsidRPr="006E38FF" w:rsidRDefault="001B0C88" w:rsidP="00900F3C">
      <w:pPr>
        <w:rPr>
          <w:bCs/>
          <w:lang w:val="id-ID"/>
        </w:rPr>
      </w:pPr>
      <w:r w:rsidRPr="006E38FF">
        <w:rPr>
          <w:bCs/>
          <w:lang w:val="id-ID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3770"/>
      </w:tblGrid>
      <w:tr w:rsidR="00CD2E97" w:rsidTr="00D86EE1">
        <w:tc>
          <w:tcPr>
            <w:tcW w:w="4860" w:type="dxa"/>
          </w:tcPr>
          <w:p w:rsidR="00CD2E97" w:rsidRDefault="00CD2E97" w:rsidP="00CD2E97">
            <w:pPr>
              <w:spacing w:line="360" w:lineRule="auto"/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</w:p>
          <w:p w:rsidR="0024604B" w:rsidRDefault="00CD2E97" w:rsidP="00CD2E97">
            <w:pPr>
              <w:jc w:val="center"/>
              <w:rPr>
                <w:b/>
                <w:bCs/>
              </w:rPr>
            </w:pPr>
            <w:r w:rsidRPr="006E38FF">
              <w:rPr>
                <w:b/>
                <w:bCs/>
              </w:rPr>
              <w:t>Kaprodi D</w:t>
            </w:r>
            <w:r w:rsidR="0024604B">
              <w:rPr>
                <w:b/>
                <w:bCs/>
              </w:rPr>
              <w:t xml:space="preserve">IV </w:t>
            </w:r>
          </w:p>
          <w:p w:rsidR="00CD2E97" w:rsidRPr="006E38FF" w:rsidRDefault="0024604B" w:rsidP="00CD2E97">
            <w:pPr>
              <w:jc w:val="center"/>
              <w:rPr>
                <w:b/>
              </w:rPr>
            </w:pPr>
            <w:r>
              <w:rPr>
                <w:b/>
                <w:bCs/>
              </w:rPr>
              <w:t xml:space="preserve">Teknologi Rekayasa </w:t>
            </w:r>
            <w:proofErr w:type="spellStart"/>
            <w:r>
              <w:rPr>
                <w:b/>
                <w:bCs/>
              </w:rPr>
              <w:t>Perangkat</w:t>
            </w:r>
            <w:proofErr w:type="spellEnd"/>
            <w:r>
              <w:rPr>
                <w:b/>
                <w:bCs/>
              </w:rPr>
              <w:t xml:space="preserve"> Lunak</w:t>
            </w:r>
            <w:r w:rsidR="00D86EE1">
              <w:rPr>
                <w:b/>
                <w:bCs/>
              </w:rPr>
              <w:br/>
              <w:t xml:space="preserve">Politeknik Medica Farma </w:t>
            </w:r>
            <w:proofErr w:type="spellStart"/>
            <w:r w:rsidR="00D86EE1">
              <w:rPr>
                <w:b/>
                <w:bCs/>
              </w:rPr>
              <w:t>Husada</w:t>
            </w:r>
            <w:proofErr w:type="spellEnd"/>
            <w:r w:rsidR="00D86EE1">
              <w:rPr>
                <w:b/>
                <w:bCs/>
              </w:rPr>
              <w:t xml:space="preserve"> Mataram</w:t>
            </w:r>
          </w:p>
          <w:p w:rsidR="00CD2E97" w:rsidRDefault="00CD2E97" w:rsidP="00CD2E97">
            <w:pPr>
              <w:spacing w:line="360" w:lineRule="auto"/>
              <w:jc w:val="center"/>
            </w:pPr>
          </w:p>
          <w:p w:rsidR="00CD2E97" w:rsidRDefault="00CD2E97" w:rsidP="00CD2E97">
            <w:pPr>
              <w:jc w:val="center"/>
              <w:rPr>
                <w:b/>
              </w:rPr>
            </w:pPr>
          </w:p>
          <w:p w:rsidR="00CD2E97" w:rsidRDefault="00CD2E97" w:rsidP="00CD2E97">
            <w:pPr>
              <w:jc w:val="center"/>
              <w:rPr>
                <w:b/>
              </w:rPr>
            </w:pPr>
          </w:p>
          <w:p w:rsidR="00CD2E97" w:rsidRDefault="00CD2E97" w:rsidP="00CD2E97">
            <w:pPr>
              <w:jc w:val="center"/>
              <w:rPr>
                <w:b/>
              </w:rPr>
            </w:pPr>
          </w:p>
          <w:p w:rsidR="00CD2E97" w:rsidRDefault="00CD2E97" w:rsidP="00CD2E97">
            <w:pPr>
              <w:jc w:val="center"/>
              <w:rPr>
                <w:bCs/>
                <w:lang w:val="id-ID"/>
              </w:rPr>
            </w:pPr>
          </w:p>
        </w:tc>
        <w:tc>
          <w:tcPr>
            <w:tcW w:w="3770" w:type="dxa"/>
          </w:tcPr>
          <w:p w:rsidR="00CD2E97" w:rsidRDefault="00CD2E97" w:rsidP="00CD2E97">
            <w:pPr>
              <w:spacing w:line="360" w:lineRule="auto"/>
              <w:jc w:val="center"/>
              <w:rPr>
                <w:b/>
              </w:rPr>
            </w:pPr>
          </w:p>
          <w:p w:rsidR="00CD2E97" w:rsidRPr="006E38FF" w:rsidRDefault="00CD2E97" w:rsidP="00CD2E97">
            <w:pPr>
              <w:spacing w:line="360" w:lineRule="auto"/>
              <w:jc w:val="center"/>
              <w:rPr>
                <w:lang w:val="id-ID"/>
              </w:rPr>
            </w:pPr>
            <w:proofErr w:type="spellStart"/>
            <w:r w:rsidRPr="006E38FF">
              <w:rPr>
                <w:b/>
              </w:rPr>
              <w:t>Ketua</w:t>
            </w:r>
            <w:proofErr w:type="spellEnd"/>
            <w:r w:rsidRPr="006E38FF">
              <w:rPr>
                <w:b/>
              </w:rPr>
              <w:t xml:space="preserve"> </w:t>
            </w:r>
            <w:proofErr w:type="spellStart"/>
            <w:r w:rsidRPr="006E38FF">
              <w:rPr>
                <w:b/>
              </w:rPr>
              <w:t>Panitia</w:t>
            </w:r>
            <w:proofErr w:type="spellEnd"/>
            <w:r w:rsidRPr="006E38FF">
              <w:rPr>
                <w:b/>
              </w:rPr>
              <w:t>,</w:t>
            </w:r>
          </w:p>
          <w:p w:rsidR="00CD2E97" w:rsidRDefault="00CD2E97" w:rsidP="00CD2E97">
            <w:pPr>
              <w:jc w:val="center"/>
              <w:rPr>
                <w:bCs/>
                <w:lang w:val="id-ID"/>
              </w:rPr>
            </w:pPr>
          </w:p>
        </w:tc>
      </w:tr>
      <w:tr w:rsidR="00CD2E97" w:rsidTr="00D86EE1">
        <w:tc>
          <w:tcPr>
            <w:tcW w:w="4860" w:type="dxa"/>
          </w:tcPr>
          <w:p w:rsidR="00CD2E97" w:rsidRPr="00526C0E" w:rsidRDefault="0024604B" w:rsidP="00CD2E97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</w:rPr>
              <w:t>Asmaul Husna RS, MT</w:t>
            </w:r>
          </w:p>
        </w:tc>
        <w:tc>
          <w:tcPr>
            <w:tcW w:w="3770" w:type="dxa"/>
          </w:tcPr>
          <w:p w:rsidR="00CD2E97" w:rsidRPr="0024604B" w:rsidRDefault="0024604B" w:rsidP="00CD2E97">
            <w:pPr>
              <w:jc w:val="center"/>
              <w:rPr>
                <w:b/>
                <w:bCs/>
                <w:lang w:val="id-ID"/>
              </w:rPr>
            </w:pPr>
            <w:r w:rsidRPr="0024604B">
              <w:rPr>
                <w:b/>
                <w:bCs/>
              </w:rPr>
              <w:t xml:space="preserve">Yan </w:t>
            </w:r>
            <w:proofErr w:type="spellStart"/>
            <w:r w:rsidRPr="0024604B">
              <w:rPr>
                <w:b/>
                <w:bCs/>
              </w:rPr>
              <w:t>Reiza</w:t>
            </w:r>
            <w:proofErr w:type="spellEnd"/>
            <w:r w:rsidRPr="0024604B">
              <w:rPr>
                <w:b/>
                <w:bCs/>
              </w:rPr>
              <w:t xml:space="preserve"> </w:t>
            </w:r>
            <w:proofErr w:type="spellStart"/>
            <w:r w:rsidRPr="0024604B">
              <w:rPr>
                <w:b/>
                <w:bCs/>
              </w:rPr>
              <w:t>Permana</w:t>
            </w:r>
            <w:proofErr w:type="spellEnd"/>
            <w:r w:rsidRPr="0024604B">
              <w:rPr>
                <w:b/>
                <w:bCs/>
              </w:rPr>
              <w:t xml:space="preserve">, </w:t>
            </w:r>
            <w:proofErr w:type="spellStart"/>
            <w:proofErr w:type="gramStart"/>
            <w:r w:rsidRPr="0024604B">
              <w:rPr>
                <w:b/>
                <w:bCs/>
              </w:rPr>
              <w:t>M.Pd</w:t>
            </w:r>
            <w:proofErr w:type="spellEnd"/>
            <w:proofErr w:type="gramEnd"/>
          </w:p>
        </w:tc>
      </w:tr>
    </w:tbl>
    <w:p w:rsidR="002427FB" w:rsidRPr="006E38FF" w:rsidRDefault="001B0C88" w:rsidP="00900F3C">
      <w:pPr>
        <w:rPr>
          <w:lang w:val="id-ID"/>
        </w:rPr>
      </w:pPr>
      <w:r w:rsidRPr="006E38FF">
        <w:rPr>
          <w:bCs/>
          <w:lang w:val="id-ID"/>
        </w:rPr>
        <w:tab/>
      </w:r>
      <w:r w:rsidR="005E1250" w:rsidRPr="006E38FF">
        <w:rPr>
          <w:bCs/>
          <w:lang w:val="id-ID"/>
        </w:rPr>
        <w:tab/>
      </w:r>
    </w:p>
    <w:sectPr w:rsidR="002427FB" w:rsidRPr="006E38FF" w:rsidSect="006D1471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01DC" w:rsidRDefault="00BD01DC" w:rsidP="00FB5840">
      <w:r>
        <w:separator/>
      </w:r>
    </w:p>
  </w:endnote>
  <w:endnote w:type="continuationSeparator" w:id="0">
    <w:p w:rsidR="00BD01DC" w:rsidRDefault="00BD01DC" w:rsidP="00FB5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14CE" w:rsidRDefault="001314CE">
    <w:pPr>
      <w:pStyle w:val="Footer"/>
      <w:tabs>
        <w:tab w:val="clear" w:pos="4680"/>
        <w:tab w:val="clear" w:pos="9360"/>
      </w:tabs>
      <w:jc w:val="center"/>
      <w:rPr>
        <w:caps/>
        <w:color w:val="5B9BD5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-1129665</wp:posOffset>
          </wp:positionH>
          <wp:positionV relativeFrom="paragraph">
            <wp:posOffset>8890</wp:posOffset>
          </wp:positionV>
          <wp:extent cx="7726680" cy="969010"/>
          <wp:effectExtent l="0" t="0" r="7620" b="2540"/>
          <wp:wrapNone/>
          <wp:docPr id="1" name="Picture 1" descr="F:\Users\Abdul\Pictures\header_blu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Users\Abdul\Pictures\header_blu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6680" cy="969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314CE" w:rsidRPr="00FB5840" w:rsidRDefault="001314CE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/>
      </w:rPr>
    </w:pPr>
    <w:r w:rsidRPr="00FB5840">
      <w:rPr>
        <w:caps/>
        <w:color w:val="5B9BD5"/>
      </w:rPr>
      <w:fldChar w:fldCharType="begin"/>
    </w:r>
    <w:r w:rsidRPr="00FB5840">
      <w:rPr>
        <w:caps/>
        <w:color w:val="5B9BD5"/>
      </w:rPr>
      <w:instrText xml:space="preserve"> PAGE   \* MERGEFORMAT </w:instrText>
    </w:r>
    <w:r w:rsidRPr="00FB5840">
      <w:rPr>
        <w:caps/>
        <w:color w:val="5B9BD5"/>
      </w:rPr>
      <w:fldChar w:fldCharType="separate"/>
    </w:r>
    <w:r w:rsidR="0042724C">
      <w:rPr>
        <w:caps/>
        <w:noProof/>
        <w:color w:val="5B9BD5"/>
      </w:rPr>
      <w:t>4</w:t>
    </w:r>
    <w:r w:rsidRPr="00FB5840">
      <w:rPr>
        <w:caps/>
        <w:noProof/>
        <w:color w:val="5B9BD5"/>
      </w:rPr>
      <w:fldChar w:fldCharType="end"/>
    </w:r>
  </w:p>
  <w:p w:rsidR="001314CE" w:rsidRDefault="001314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01DC" w:rsidRDefault="00BD01DC" w:rsidP="00FB5840">
      <w:r>
        <w:separator/>
      </w:r>
    </w:p>
  </w:footnote>
  <w:footnote w:type="continuationSeparator" w:id="0">
    <w:p w:rsidR="00BD01DC" w:rsidRDefault="00BD01DC" w:rsidP="00FB58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14CE" w:rsidRDefault="001314CE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-1146810</wp:posOffset>
          </wp:positionH>
          <wp:positionV relativeFrom="paragraph">
            <wp:posOffset>-433705</wp:posOffset>
          </wp:positionV>
          <wp:extent cx="8188960" cy="1569720"/>
          <wp:effectExtent l="0" t="0" r="2540" b="0"/>
          <wp:wrapNone/>
          <wp:docPr id="2" name="Picture 2" descr="F:\Users\Abdul\Pictures\page_header_blu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Users\Abdul\Pictures\page_header_blu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88960" cy="156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269E"/>
    <w:multiLevelType w:val="hybridMultilevel"/>
    <w:tmpl w:val="A82E60A4"/>
    <w:lvl w:ilvl="0" w:tplc="60B44A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1E684E"/>
    <w:multiLevelType w:val="hybridMultilevel"/>
    <w:tmpl w:val="F97A3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C45ED"/>
    <w:multiLevelType w:val="hybridMultilevel"/>
    <w:tmpl w:val="69182426"/>
    <w:lvl w:ilvl="0" w:tplc="645457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0067F1"/>
    <w:multiLevelType w:val="hybridMultilevel"/>
    <w:tmpl w:val="EA5EC20E"/>
    <w:lvl w:ilvl="0" w:tplc="BDC0DF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734950"/>
    <w:multiLevelType w:val="hybridMultilevel"/>
    <w:tmpl w:val="96024A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84D11"/>
    <w:multiLevelType w:val="hybridMultilevel"/>
    <w:tmpl w:val="AE8497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C122097"/>
    <w:multiLevelType w:val="hybridMultilevel"/>
    <w:tmpl w:val="0AB28D26"/>
    <w:lvl w:ilvl="0" w:tplc="25D010B0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4CEE0B09"/>
    <w:multiLevelType w:val="hybridMultilevel"/>
    <w:tmpl w:val="FD16D6B2"/>
    <w:lvl w:ilvl="0" w:tplc="F9921A92">
      <w:start w:val="1"/>
      <w:numFmt w:val="decimal"/>
      <w:lvlText w:val="%1."/>
      <w:lvlJc w:val="left"/>
      <w:pPr>
        <w:ind w:left="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0EF02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14062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2E63A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FC995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50FE7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C8145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3CB56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48FBC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F9C5D0B"/>
    <w:multiLevelType w:val="hybridMultilevel"/>
    <w:tmpl w:val="68DC1ABC"/>
    <w:lvl w:ilvl="0" w:tplc="60B44A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FE9708E"/>
    <w:multiLevelType w:val="hybridMultilevel"/>
    <w:tmpl w:val="7D685CF2"/>
    <w:lvl w:ilvl="0" w:tplc="60B44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D26A5"/>
    <w:multiLevelType w:val="hybridMultilevel"/>
    <w:tmpl w:val="75D295E2"/>
    <w:lvl w:ilvl="0" w:tplc="60B44AA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FDA6A3E"/>
    <w:multiLevelType w:val="hybridMultilevel"/>
    <w:tmpl w:val="2C7C0CA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6C4D0232"/>
    <w:multiLevelType w:val="hybridMultilevel"/>
    <w:tmpl w:val="C576D5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40538A"/>
    <w:multiLevelType w:val="hybridMultilevel"/>
    <w:tmpl w:val="FB383B1A"/>
    <w:lvl w:ilvl="0" w:tplc="E28CC0C0">
      <w:start w:val="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35839430">
    <w:abstractNumId w:val="1"/>
  </w:num>
  <w:num w:numId="2" w16cid:durableId="1670599023">
    <w:abstractNumId w:val="12"/>
  </w:num>
  <w:num w:numId="3" w16cid:durableId="1037585103">
    <w:abstractNumId w:val="0"/>
  </w:num>
  <w:num w:numId="4" w16cid:durableId="433549490">
    <w:abstractNumId w:val="13"/>
  </w:num>
  <w:num w:numId="5" w16cid:durableId="1887521779">
    <w:abstractNumId w:val="4"/>
  </w:num>
  <w:num w:numId="6" w16cid:durableId="1057513101">
    <w:abstractNumId w:val="5"/>
  </w:num>
  <w:num w:numId="7" w16cid:durableId="754131839">
    <w:abstractNumId w:val="2"/>
  </w:num>
  <w:num w:numId="8" w16cid:durableId="220294934">
    <w:abstractNumId w:val="3"/>
  </w:num>
  <w:num w:numId="9" w16cid:durableId="402483091">
    <w:abstractNumId w:val="6"/>
  </w:num>
  <w:num w:numId="10" w16cid:durableId="1955866406">
    <w:abstractNumId w:val="11"/>
  </w:num>
  <w:num w:numId="11" w16cid:durableId="400061249">
    <w:abstractNumId w:val="7"/>
  </w:num>
  <w:num w:numId="12" w16cid:durableId="1671326091">
    <w:abstractNumId w:val="9"/>
  </w:num>
  <w:num w:numId="13" w16cid:durableId="1032540030">
    <w:abstractNumId w:val="8"/>
  </w:num>
  <w:num w:numId="14" w16cid:durableId="13777736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79664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654"/>
    <w:rsid w:val="00046A9A"/>
    <w:rsid w:val="00063E28"/>
    <w:rsid w:val="000A55C7"/>
    <w:rsid w:val="000C5921"/>
    <w:rsid w:val="000C6E49"/>
    <w:rsid w:val="000E617C"/>
    <w:rsid w:val="00112984"/>
    <w:rsid w:val="00125DC7"/>
    <w:rsid w:val="001314CE"/>
    <w:rsid w:val="00133157"/>
    <w:rsid w:val="00185461"/>
    <w:rsid w:val="001B0C88"/>
    <w:rsid w:val="001D3E0A"/>
    <w:rsid w:val="002427FB"/>
    <w:rsid w:val="0024604B"/>
    <w:rsid w:val="002624C9"/>
    <w:rsid w:val="00274577"/>
    <w:rsid w:val="00291B26"/>
    <w:rsid w:val="002922CE"/>
    <w:rsid w:val="002B277C"/>
    <w:rsid w:val="00383F66"/>
    <w:rsid w:val="00397F6E"/>
    <w:rsid w:val="00417CE5"/>
    <w:rsid w:val="0042724C"/>
    <w:rsid w:val="00433E6C"/>
    <w:rsid w:val="00444F06"/>
    <w:rsid w:val="0045131B"/>
    <w:rsid w:val="00465025"/>
    <w:rsid w:val="00465F0B"/>
    <w:rsid w:val="004A6D76"/>
    <w:rsid w:val="004C295A"/>
    <w:rsid w:val="004F4FB4"/>
    <w:rsid w:val="005E1250"/>
    <w:rsid w:val="00602E19"/>
    <w:rsid w:val="00682C67"/>
    <w:rsid w:val="006B43B0"/>
    <w:rsid w:val="006D1471"/>
    <w:rsid w:val="006E38FF"/>
    <w:rsid w:val="006F3A7D"/>
    <w:rsid w:val="007411F6"/>
    <w:rsid w:val="00765607"/>
    <w:rsid w:val="0077015E"/>
    <w:rsid w:val="00783C5E"/>
    <w:rsid w:val="007C0910"/>
    <w:rsid w:val="007F07B7"/>
    <w:rsid w:val="007F7F77"/>
    <w:rsid w:val="0085036C"/>
    <w:rsid w:val="008677B8"/>
    <w:rsid w:val="00900F3C"/>
    <w:rsid w:val="00937118"/>
    <w:rsid w:val="00976D8A"/>
    <w:rsid w:val="00982A3C"/>
    <w:rsid w:val="009875C0"/>
    <w:rsid w:val="00995CD0"/>
    <w:rsid w:val="009A5654"/>
    <w:rsid w:val="009A71AA"/>
    <w:rsid w:val="009B35D5"/>
    <w:rsid w:val="009C0842"/>
    <w:rsid w:val="00A220F5"/>
    <w:rsid w:val="00A85DEE"/>
    <w:rsid w:val="00AA7EE9"/>
    <w:rsid w:val="00AC6142"/>
    <w:rsid w:val="00AE175D"/>
    <w:rsid w:val="00B01714"/>
    <w:rsid w:val="00B2423E"/>
    <w:rsid w:val="00B37A49"/>
    <w:rsid w:val="00B66A91"/>
    <w:rsid w:val="00BD01DC"/>
    <w:rsid w:val="00C01B4E"/>
    <w:rsid w:val="00C03F24"/>
    <w:rsid w:val="00C62A8B"/>
    <w:rsid w:val="00C658D9"/>
    <w:rsid w:val="00C81C35"/>
    <w:rsid w:val="00C97352"/>
    <w:rsid w:val="00CC1053"/>
    <w:rsid w:val="00CC1BF5"/>
    <w:rsid w:val="00CD2E97"/>
    <w:rsid w:val="00CD54B0"/>
    <w:rsid w:val="00CD6F6A"/>
    <w:rsid w:val="00D43E0B"/>
    <w:rsid w:val="00D604DE"/>
    <w:rsid w:val="00D86EE1"/>
    <w:rsid w:val="00DB6001"/>
    <w:rsid w:val="00DD1AED"/>
    <w:rsid w:val="00DF3B1B"/>
    <w:rsid w:val="00EA254C"/>
    <w:rsid w:val="00EB3799"/>
    <w:rsid w:val="00EF6F38"/>
    <w:rsid w:val="00F15FE2"/>
    <w:rsid w:val="00F17712"/>
    <w:rsid w:val="00F26CFA"/>
    <w:rsid w:val="00F27296"/>
    <w:rsid w:val="00F539BF"/>
    <w:rsid w:val="00F92FC7"/>
    <w:rsid w:val="00FA7047"/>
    <w:rsid w:val="00FB5840"/>
    <w:rsid w:val="00FC1FD5"/>
    <w:rsid w:val="00FD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796645"/>
    </o:shapedefaults>
    <o:shapelayout v:ext="edit">
      <o:idmap v:ext="edit" data="2"/>
    </o:shapelayout>
  </w:shapeDefaults>
  <w:doNotEmbedSmartTags/>
  <w:decimalSymbol w:val=","/>
  <w:listSeparator w:val=";"/>
  <w14:docId w14:val="237564C4"/>
  <w15:docId w15:val="{28C4040C-1EF8-4B6F-AF1D-C6CE95F2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FD5"/>
    <w:rPr>
      <w:sz w:val="24"/>
      <w:szCs w:val="24"/>
    </w:rPr>
  </w:style>
  <w:style w:type="paragraph" w:styleId="Heading1">
    <w:name w:val="heading 1"/>
    <w:basedOn w:val="Normal"/>
    <w:next w:val="Normal"/>
    <w:qFormat/>
    <w:rsid w:val="004465B6"/>
    <w:pPr>
      <w:keepNext/>
      <w:widowControl w:val="0"/>
      <w:suppressAutoHyphens/>
      <w:autoSpaceDE w:val="0"/>
      <w:autoSpaceDN w:val="0"/>
      <w:adjustRightInd w:val="0"/>
      <w:spacing w:line="288" w:lineRule="auto"/>
      <w:jc w:val="center"/>
      <w:textAlignment w:val="center"/>
      <w:outlineLvl w:val="0"/>
    </w:pPr>
    <w:rPr>
      <w:rFonts w:ascii="Times-Roman" w:hAnsi="Times-Roman"/>
      <w:color w:val="000000"/>
      <w:sz w:val="60"/>
      <w:szCs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D2326C"/>
    <w:pPr>
      <w:spacing w:line="360" w:lineRule="auto"/>
      <w:jc w:val="center"/>
    </w:pPr>
    <w:rPr>
      <w:rFonts w:ascii="Times" w:eastAsia="Times" w:hAnsi="Times"/>
      <w:b/>
      <w:color w:val="411D0E"/>
      <w:sz w:val="28"/>
      <w:szCs w:val="20"/>
    </w:rPr>
  </w:style>
  <w:style w:type="table" w:styleId="TableGrid">
    <w:name w:val="Table Grid"/>
    <w:basedOn w:val="TableNormal"/>
    <w:rsid w:val="00D2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2326C"/>
    <w:rPr>
      <w:color w:val="0000FF"/>
      <w:u w:val="single"/>
    </w:rPr>
  </w:style>
  <w:style w:type="paragraph" w:customStyle="1" w:styleId="BasicParagraph">
    <w:name w:val="[Basic Paragraph]"/>
    <w:basedOn w:val="Normal"/>
    <w:rsid w:val="004465B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</w:rPr>
  </w:style>
  <w:style w:type="paragraph" w:customStyle="1" w:styleId="ProposalTitle">
    <w:name w:val="Proposal Title"/>
    <w:basedOn w:val="Normal"/>
    <w:link w:val="ProposalTitleChar"/>
    <w:qFormat/>
    <w:rsid w:val="00B37A49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hAnsi="Arial"/>
      <w:b/>
      <w:color w:val="9D1C20"/>
      <w:sz w:val="46"/>
      <w:szCs w:val="46"/>
    </w:rPr>
  </w:style>
  <w:style w:type="paragraph" w:customStyle="1" w:styleId="Fillertextcopy">
    <w:name w:val="Filler text copy"/>
    <w:basedOn w:val="Normal"/>
    <w:rsid w:val="00B37A49"/>
    <w:pPr>
      <w:spacing w:line="240" w:lineRule="atLeast"/>
      <w:jc w:val="both"/>
    </w:pPr>
    <w:rPr>
      <w:rFonts w:ascii="Arial" w:hAnsi="Arial"/>
      <w:color w:val="333333"/>
      <w:sz w:val="20"/>
      <w:szCs w:val="18"/>
    </w:rPr>
  </w:style>
  <w:style w:type="paragraph" w:customStyle="1" w:styleId="Subhead3">
    <w:name w:val="Subhead3"/>
    <w:basedOn w:val="Normal"/>
    <w:rsid w:val="004465B6"/>
    <w:pPr>
      <w:keepNext/>
      <w:widowControl w:val="0"/>
      <w:suppressAutoHyphens/>
      <w:autoSpaceDE w:val="0"/>
      <w:autoSpaceDN w:val="0"/>
      <w:adjustRightInd w:val="0"/>
      <w:spacing w:before="240" w:after="360" w:line="220" w:lineRule="exact"/>
      <w:textAlignment w:val="center"/>
      <w:outlineLvl w:val="0"/>
    </w:pPr>
    <w:rPr>
      <w:rFonts w:ascii="Georgia" w:hAnsi="Georgia"/>
      <w:color w:val="7E331B"/>
      <w:sz w:val="28"/>
      <w:szCs w:val="32"/>
      <w:lang w:val="ru-RU"/>
    </w:rPr>
  </w:style>
  <w:style w:type="paragraph" w:customStyle="1" w:styleId="FillerTitle">
    <w:name w:val="Filler Title"/>
    <w:basedOn w:val="Normal"/>
    <w:rsid w:val="004465B6"/>
    <w:pPr>
      <w:widowControl w:val="0"/>
      <w:autoSpaceDE w:val="0"/>
      <w:autoSpaceDN w:val="0"/>
      <w:adjustRightInd w:val="0"/>
      <w:spacing w:before="40" w:after="480" w:line="220" w:lineRule="exact"/>
      <w:jc w:val="center"/>
      <w:textAlignment w:val="center"/>
    </w:pPr>
    <w:rPr>
      <w:rFonts w:ascii="Georgia" w:hAnsi="Georgia"/>
      <w:b/>
      <w:color w:val="FFF4DB"/>
      <w:sz w:val="32"/>
      <w:szCs w:val="30"/>
    </w:rPr>
  </w:style>
  <w:style w:type="paragraph" w:customStyle="1" w:styleId="LogoPlace">
    <w:name w:val="Logo Place"/>
    <w:basedOn w:val="Normal"/>
    <w:rsid w:val="00B37A49"/>
    <w:pPr>
      <w:widowControl w:val="0"/>
      <w:autoSpaceDE w:val="0"/>
      <w:autoSpaceDN w:val="0"/>
      <w:adjustRightInd w:val="0"/>
      <w:spacing w:after="120" w:line="360" w:lineRule="exact"/>
      <w:textAlignment w:val="center"/>
    </w:pPr>
    <w:rPr>
      <w:rFonts w:ascii="Arial" w:hAnsi="Arial"/>
      <w:color w:val="808080"/>
      <w:szCs w:val="28"/>
    </w:rPr>
  </w:style>
  <w:style w:type="paragraph" w:customStyle="1" w:styleId="ImagePlaceHolder">
    <w:name w:val="Image Place Holder"/>
    <w:basedOn w:val="Normal"/>
    <w:rsid w:val="00B37A49"/>
    <w:pPr>
      <w:jc w:val="center"/>
    </w:pPr>
    <w:rPr>
      <w:rFonts w:ascii="Arial" w:hAnsi="Arial"/>
      <w:color w:val="333333"/>
      <w:sz w:val="22"/>
    </w:rPr>
  </w:style>
  <w:style w:type="paragraph" w:customStyle="1" w:styleId="MonthDayYear">
    <w:name w:val="Month Day Year"/>
    <w:basedOn w:val="Normal"/>
    <w:rsid w:val="00B37A49"/>
    <w:pPr>
      <w:widowControl w:val="0"/>
      <w:suppressAutoHyphens/>
      <w:autoSpaceDE w:val="0"/>
      <w:autoSpaceDN w:val="0"/>
      <w:adjustRightInd w:val="0"/>
      <w:spacing w:before="120" w:line="360" w:lineRule="auto"/>
      <w:jc w:val="right"/>
      <w:textAlignment w:val="center"/>
    </w:pPr>
    <w:rPr>
      <w:rFonts w:ascii="Arial" w:hAnsi="Arial"/>
      <w:color w:val="000000"/>
      <w:sz w:val="20"/>
      <w:szCs w:val="20"/>
    </w:rPr>
  </w:style>
  <w:style w:type="paragraph" w:customStyle="1" w:styleId="Subhead2">
    <w:name w:val="Subhead 2"/>
    <w:basedOn w:val="Subhead3"/>
    <w:rsid w:val="004465B6"/>
    <w:rPr>
      <w:color w:val="FFF4DB"/>
    </w:rPr>
  </w:style>
  <w:style w:type="paragraph" w:customStyle="1" w:styleId="Dividertext">
    <w:name w:val="Divider text"/>
    <w:basedOn w:val="Fillertextcopy"/>
    <w:rsid w:val="004465B6"/>
    <w:rPr>
      <w:color w:val="FFF4DB"/>
    </w:rPr>
  </w:style>
  <w:style w:type="paragraph" w:customStyle="1" w:styleId="Callouttext">
    <w:name w:val="Callout text"/>
    <w:basedOn w:val="LogoPlace"/>
    <w:rsid w:val="003A3BEF"/>
    <w:rPr>
      <w:i/>
    </w:rPr>
  </w:style>
  <w:style w:type="paragraph" w:customStyle="1" w:styleId="FillerTitle2">
    <w:name w:val="Filler Title 2"/>
    <w:basedOn w:val="FillerTitle"/>
    <w:rsid w:val="004465B6"/>
    <w:pPr>
      <w:jc w:val="left"/>
    </w:pPr>
    <w:rPr>
      <w:b w:val="0"/>
      <w:color w:val="7E331B"/>
      <w:szCs w:val="32"/>
      <w:lang w:val="ru-RU"/>
    </w:rPr>
  </w:style>
  <w:style w:type="paragraph" w:customStyle="1" w:styleId="ToClient">
    <w:name w:val="To/Client"/>
    <w:basedOn w:val="Normal"/>
    <w:link w:val="ToClientChar"/>
    <w:qFormat/>
    <w:rsid w:val="00B37A49"/>
    <w:pPr>
      <w:widowControl w:val="0"/>
      <w:autoSpaceDE w:val="0"/>
      <w:autoSpaceDN w:val="0"/>
      <w:adjustRightInd w:val="0"/>
      <w:spacing w:after="360" w:line="240" w:lineRule="exact"/>
      <w:jc w:val="right"/>
      <w:textAlignment w:val="center"/>
    </w:pPr>
    <w:rPr>
      <w:rFonts w:ascii="Arial" w:hAnsi="Arial"/>
      <w:color w:val="9D1C20"/>
      <w:sz w:val="28"/>
      <w:szCs w:val="28"/>
    </w:rPr>
  </w:style>
  <w:style w:type="character" w:customStyle="1" w:styleId="ProposalTitleChar">
    <w:name w:val="Proposal Title Char"/>
    <w:basedOn w:val="DefaultParagraphFont"/>
    <w:link w:val="ProposalTitle"/>
    <w:rsid w:val="00B37A49"/>
    <w:rPr>
      <w:rFonts w:ascii="Arial" w:hAnsi="Arial"/>
      <w:b/>
      <w:color w:val="9D1C20"/>
      <w:sz w:val="46"/>
      <w:szCs w:val="46"/>
    </w:rPr>
  </w:style>
  <w:style w:type="paragraph" w:customStyle="1" w:styleId="InsertHeadlineHere">
    <w:name w:val="Insert Headline Here"/>
    <w:basedOn w:val="Normal"/>
    <w:link w:val="InsertHeadlineHereChar"/>
    <w:qFormat/>
    <w:rsid w:val="00CD54B0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hAnsi="Arial"/>
      <w:b/>
      <w:color w:val="9D1C20"/>
      <w:sz w:val="34"/>
      <w:szCs w:val="34"/>
    </w:rPr>
  </w:style>
  <w:style w:type="character" w:customStyle="1" w:styleId="ToClientChar">
    <w:name w:val="To/Client Char"/>
    <w:basedOn w:val="DefaultParagraphFont"/>
    <w:link w:val="ToClient"/>
    <w:rsid w:val="00B37A49"/>
    <w:rPr>
      <w:rFonts w:ascii="Arial" w:hAnsi="Arial"/>
      <w:color w:val="9D1C20"/>
      <w:sz w:val="28"/>
      <w:szCs w:val="28"/>
    </w:rPr>
  </w:style>
  <w:style w:type="paragraph" w:customStyle="1" w:styleId="Subhead">
    <w:name w:val="Subhead"/>
    <w:basedOn w:val="Normal"/>
    <w:link w:val="SubheadChar"/>
    <w:qFormat/>
    <w:rsid w:val="00CD54B0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hAnsi="Arial"/>
      <w:b/>
      <w:color w:val="9D1C20"/>
      <w:sz w:val="32"/>
      <w:szCs w:val="32"/>
    </w:rPr>
  </w:style>
  <w:style w:type="character" w:customStyle="1" w:styleId="InsertHeadlineHereChar">
    <w:name w:val="Insert Headline Here Char"/>
    <w:basedOn w:val="DefaultParagraphFont"/>
    <w:link w:val="InsertHeadlineHere"/>
    <w:rsid w:val="00CD54B0"/>
    <w:rPr>
      <w:rFonts w:ascii="Arial" w:hAnsi="Arial"/>
      <w:b/>
      <w:color w:val="9D1C20"/>
      <w:sz w:val="34"/>
      <w:szCs w:val="34"/>
    </w:rPr>
  </w:style>
  <w:style w:type="paragraph" w:customStyle="1" w:styleId="subhead03">
    <w:name w:val="subhead 03"/>
    <w:basedOn w:val="Normal"/>
    <w:link w:val="subhead03Char"/>
    <w:qFormat/>
    <w:rsid w:val="004F4FB4"/>
    <w:pPr>
      <w:widowControl w:val="0"/>
      <w:autoSpaceDE w:val="0"/>
      <w:autoSpaceDN w:val="0"/>
      <w:adjustRightInd w:val="0"/>
      <w:spacing w:before="120" w:after="120" w:line="288" w:lineRule="auto"/>
      <w:jc w:val="right"/>
      <w:textAlignment w:val="center"/>
    </w:pPr>
    <w:rPr>
      <w:rFonts w:ascii="Arial" w:hAnsi="Arial"/>
      <w:b/>
      <w:color w:val="9D1C20"/>
      <w:sz w:val="32"/>
      <w:szCs w:val="32"/>
    </w:rPr>
  </w:style>
  <w:style w:type="character" w:customStyle="1" w:styleId="SubheadChar">
    <w:name w:val="Subhead Char"/>
    <w:basedOn w:val="DefaultParagraphFont"/>
    <w:link w:val="Subhead"/>
    <w:rsid w:val="00CD54B0"/>
    <w:rPr>
      <w:rFonts w:ascii="Arial" w:hAnsi="Arial"/>
      <w:b/>
      <w:color w:val="9D1C20"/>
      <w:sz w:val="32"/>
      <w:szCs w:val="32"/>
    </w:rPr>
  </w:style>
  <w:style w:type="paragraph" w:customStyle="1" w:styleId="Address">
    <w:name w:val="Address"/>
    <w:basedOn w:val="Normal"/>
    <w:link w:val="AddressChar"/>
    <w:qFormat/>
    <w:rsid w:val="006D1471"/>
    <w:pPr>
      <w:widowControl w:val="0"/>
      <w:autoSpaceDE w:val="0"/>
      <w:autoSpaceDN w:val="0"/>
      <w:adjustRightInd w:val="0"/>
      <w:spacing w:line="288" w:lineRule="auto"/>
      <w:jc w:val="center"/>
      <w:textAlignment w:val="center"/>
    </w:pPr>
    <w:rPr>
      <w:rFonts w:ascii="Arial" w:hAnsi="Arial"/>
      <w:b/>
      <w:color w:val="FFFFFF"/>
      <w:sz w:val="20"/>
      <w:szCs w:val="20"/>
    </w:rPr>
  </w:style>
  <w:style w:type="character" w:customStyle="1" w:styleId="subhead03Char">
    <w:name w:val="subhead 03 Char"/>
    <w:basedOn w:val="DefaultParagraphFont"/>
    <w:link w:val="subhead03"/>
    <w:rsid w:val="004F4FB4"/>
    <w:rPr>
      <w:rFonts w:ascii="Arial" w:hAnsi="Arial"/>
      <w:b/>
      <w:color w:val="9D1C20"/>
      <w:sz w:val="32"/>
      <w:szCs w:val="32"/>
    </w:rPr>
  </w:style>
  <w:style w:type="paragraph" w:customStyle="1" w:styleId="CompanyNameHere">
    <w:name w:val="Company Name Here"/>
    <w:basedOn w:val="Normal"/>
    <w:link w:val="CompanyNameHereChar"/>
    <w:qFormat/>
    <w:rsid w:val="006D1471"/>
    <w:pPr>
      <w:widowControl w:val="0"/>
      <w:autoSpaceDE w:val="0"/>
      <w:autoSpaceDN w:val="0"/>
      <w:adjustRightInd w:val="0"/>
      <w:spacing w:after="240" w:line="288" w:lineRule="auto"/>
      <w:jc w:val="center"/>
      <w:textAlignment w:val="center"/>
    </w:pPr>
    <w:rPr>
      <w:rFonts w:ascii="Arial" w:hAnsi="Arial"/>
      <w:b/>
      <w:caps/>
      <w:color w:val="FFFFFF"/>
    </w:rPr>
  </w:style>
  <w:style w:type="character" w:customStyle="1" w:styleId="AddressChar">
    <w:name w:val="Address Char"/>
    <w:basedOn w:val="DefaultParagraphFont"/>
    <w:link w:val="Address"/>
    <w:rsid w:val="006D1471"/>
    <w:rPr>
      <w:rFonts w:ascii="Arial" w:hAnsi="Arial"/>
      <w:b/>
      <w:color w:val="FFFFFF"/>
    </w:rPr>
  </w:style>
  <w:style w:type="paragraph" w:styleId="Header">
    <w:name w:val="header"/>
    <w:basedOn w:val="Normal"/>
    <w:link w:val="HeaderChar"/>
    <w:uiPriority w:val="99"/>
    <w:unhideWhenUsed/>
    <w:rsid w:val="00FB5840"/>
    <w:pPr>
      <w:tabs>
        <w:tab w:val="center" w:pos="4680"/>
        <w:tab w:val="right" w:pos="9360"/>
      </w:tabs>
    </w:pPr>
  </w:style>
  <w:style w:type="character" w:customStyle="1" w:styleId="CompanyNameHereChar">
    <w:name w:val="Company Name Here Char"/>
    <w:basedOn w:val="DefaultParagraphFont"/>
    <w:link w:val="CompanyNameHere"/>
    <w:rsid w:val="006D1471"/>
    <w:rPr>
      <w:rFonts w:ascii="Arial" w:hAnsi="Arial"/>
      <w:b/>
      <w:caps/>
      <w:color w:val="FFFFFF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B584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58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840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7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FB"/>
    <w:rPr>
      <w:rFonts w:ascii="Tahoma" w:hAnsi="Tahoma" w:cs="Tahoma"/>
      <w:sz w:val="16"/>
      <w:szCs w:val="16"/>
    </w:rPr>
  </w:style>
  <w:style w:type="character" w:customStyle="1" w:styleId="xbe">
    <w:name w:val="_xbe"/>
    <w:basedOn w:val="DefaultParagraphFont"/>
    <w:rsid w:val="00D43E0B"/>
  </w:style>
  <w:style w:type="paragraph" w:styleId="ListParagraph">
    <w:name w:val="List Paragraph"/>
    <w:basedOn w:val="Normal"/>
    <w:uiPriority w:val="34"/>
    <w:qFormat/>
    <w:rsid w:val="00C62A8B"/>
    <w:pPr>
      <w:ind w:left="720"/>
      <w:contextualSpacing/>
    </w:pPr>
  </w:style>
  <w:style w:type="paragraph" w:customStyle="1" w:styleId="western">
    <w:name w:val="western"/>
    <w:basedOn w:val="Normal"/>
    <w:rsid w:val="004C295A"/>
    <w:pPr>
      <w:spacing w:before="100" w:beforeAutospacing="1" w:after="100" w:afterAutospacing="1"/>
    </w:pPr>
  </w:style>
  <w:style w:type="table" w:customStyle="1" w:styleId="TableGrid0">
    <w:name w:val="TableGrid"/>
    <w:rsid w:val="00765607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sers\Abdul\Downloads\TS01037895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TS010378953.dot</Template>
  <TotalTime>8</TotalTime>
  <Pages>6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Waheed</dc:creator>
  <cp:lastModifiedBy>toni putra</cp:lastModifiedBy>
  <cp:revision>3</cp:revision>
  <cp:lastPrinted>2022-09-28T05:36:00Z</cp:lastPrinted>
  <dcterms:created xsi:type="dcterms:W3CDTF">2023-09-04T02:08:00Z</dcterms:created>
  <dcterms:modified xsi:type="dcterms:W3CDTF">2023-09-04T02:09:00Z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TC103789539990</vt:lpwstr>
  </property>
  <property fmtid="{D5CDD505-2E9C-101B-9397-08002B2CF9AE}" pid="3" name="GrammarlyDocumentId">
    <vt:lpwstr>72641bc80cb958cf13f54141a4e40af5086f9782be7ae15801a5ba1a610ca85c</vt:lpwstr>
  </property>
</Properties>
</file>